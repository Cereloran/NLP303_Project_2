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018EF" w14:textId="77777777" w:rsidR="576062CF" w:rsidRDefault="576062CF" w:rsidP="00FD478C"/>
    <w:p w14:paraId="7D294B6F" w14:textId="77777777" w:rsidR="576062CF" w:rsidRPr="00C8610B" w:rsidRDefault="576062CF" w:rsidP="00FD478C">
      <w:pPr>
        <w:rPr>
          <w:rFonts w:ascii="Times New Roman" w:hAnsi="Times New Roman" w:cs="Times New Roman"/>
        </w:rPr>
      </w:pPr>
    </w:p>
    <w:p w14:paraId="343FCD86" w14:textId="77777777" w:rsidR="576062CF" w:rsidRPr="00C8610B" w:rsidRDefault="576062CF" w:rsidP="00FD478C">
      <w:pPr>
        <w:rPr>
          <w:rFonts w:ascii="Times New Roman" w:hAnsi="Times New Roman" w:cs="Times New Roman"/>
        </w:rPr>
      </w:pPr>
    </w:p>
    <w:p w14:paraId="0EBC4C40" w14:textId="77777777" w:rsidR="576062CF" w:rsidRPr="00C8610B" w:rsidRDefault="576062CF" w:rsidP="00FD478C">
      <w:pPr>
        <w:rPr>
          <w:rFonts w:ascii="Times New Roman" w:hAnsi="Times New Roman" w:cs="Times New Roman"/>
        </w:rPr>
      </w:pPr>
    </w:p>
    <w:p w14:paraId="68C5DA10" w14:textId="65A514B6" w:rsidR="576062CF" w:rsidRPr="00C8610B" w:rsidRDefault="00B83927" w:rsidP="00FD478C">
      <w:pPr>
        <w:pStyle w:val="Title"/>
        <w:rPr>
          <w:rFonts w:ascii="Times New Roman" w:hAnsi="Times New Roman" w:cs="Times New Roman"/>
        </w:rPr>
      </w:pPr>
      <w:r w:rsidRPr="00B83927">
        <w:rPr>
          <w:rFonts w:ascii="Times New Roman" w:hAnsi="Times New Roman" w:cs="Times New Roman"/>
        </w:rPr>
        <w:t>NLP/Speech Recognition Project Proposal</w:t>
      </w:r>
      <w:r w:rsidR="576062CF" w:rsidRPr="00C8610B">
        <w:rPr>
          <w:rFonts w:ascii="Times New Roman" w:hAnsi="Times New Roman" w:cs="Times New Roman"/>
        </w:rPr>
        <w:t xml:space="preserve"> </w:t>
      </w:r>
    </w:p>
    <w:p w14:paraId="752FAF25" w14:textId="66FDC080" w:rsidR="00B83927" w:rsidRDefault="00B83927" w:rsidP="00FD478C">
      <w:pPr>
        <w:pStyle w:val="Subtitle"/>
        <w:rPr>
          <w:rFonts w:ascii="Times New Roman" w:hAnsi="Times New Roman" w:cs="Times New Roman"/>
        </w:rPr>
      </w:pPr>
      <w:r>
        <w:rPr>
          <w:rFonts w:ascii="Times New Roman" w:hAnsi="Times New Roman" w:cs="Times New Roman"/>
        </w:rPr>
        <w:t>Assessment 2</w:t>
      </w:r>
    </w:p>
    <w:p w14:paraId="2F664F8C" w14:textId="77777777" w:rsidR="00B83927" w:rsidRPr="00B83927" w:rsidRDefault="00B83927" w:rsidP="00B83927"/>
    <w:p w14:paraId="2ED81F64" w14:textId="23E07686" w:rsidR="00FD478C" w:rsidRPr="00C8610B" w:rsidRDefault="00B83927" w:rsidP="00FD478C">
      <w:pPr>
        <w:pStyle w:val="Subtitle"/>
        <w:rPr>
          <w:rFonts w:ascii="Times New Roman" w:hAnsi="Times New Roman" w:cs="Times New Roman"/>
        </w:rPr>
      </w:pPr>
      <w:r>
        <w:rPr>
          <w:rFonts w:ascii="Times New Roman" w:hAnsi="Times New Roman" w:cs="Times New Roman"/>
        </w:rPr>
        <w:t xml:space="preserve">Michael Cuffe &amp; </w:t>
      </w:r>
      <w:r w:rsidRPr="00C8610B">
        <w:rPr>
          <w:rFonts w:ascii="Times New Roman" w:hAnsi="Times New Roman" w:cs="Times New Roman"/>
        </w:rPr>
        <w:t>Rachel</w:t>
      </w:r>
      <w:r>
        <w:rPr>
          <w:rFonts w:ascii="Times New Roman" w:hAnsi="Times New Roman" w:cs="Times New Roman"/>
        </w:rPr>
        <w:t xml:space="preserve"> Tucker</w:t>
      </w:r>
      <w:r w:rsidR="00FD478C" w:rsidRPr="00C8610B">
        <w:rPr>
          <w:rFonts w:ascii="Times New Roman" w:hAnsi="Times New Roman" w:cs="Times New Roman"/>
        </w:rPr>
        <w:t xml:space="preserve"> </w:t>
      </w:r>
    </w:p>
    <w:p w14:paraId="34391AF7" w14:textId="4347F371" w:rsidR="00FD478C" w:rsidRPr="00C8610B" w:rsidRDefault="00B83927" w:rsidP="00FD478C">
      <w:pPr>
        <w:pStyle w:val="Subtitle"/>
        <w:rPr>
          <w:rFonts w:ascii="Times New Roman" w:hAnsi="Times New Roman" w:cs="Times New Roman"/>
        </w:rPr>
      </w:pPr>
      <w:r>
        <w:rPr>
          <w:rFonts w:ascii="Times New Roman" w:hAnsi="Times New Roman" w:cs="Times New Roman"/>
        </w:rPr>
        <w:t>Torrens University Sydney</w:t>
      </w:r>
      <w:r w:rsidR="00FD478C" w:rsidRPr="00C8610B">
        <w:rPr>
          <w:rFonts w:ascii="Times New Roman" w:hAnsi="Times New Roman" w:cs="Times New Roman"/>
        </w:rPr>
        <w:t xml:space="preserve"> </w:t>
      </w:r>
    </w:p>
    <w:p w14:paraId="0DCC5531" w14:textId="6C855765" w:rsidR="00FD478C" w:rsidRPr="00C8610B" w:rsidRDefault="00B83927" w:rsidP="00FD478C">
      <w:pPr>
        <w:pStyle w:val="Subtitle"/>
        <w:rPr>
          <w:rFonts w:ascii="Times New Roman" w:hAnsi="Times New Roman" w:cs="Times New Roman"/>
        </w:rPr>
      </w:pPr>
      <w:r>
        <w:rPr>
          <w:rFonts w:ascii="Times New Roman" w:hAnsi="Times New Roman" w:cs="Times New Roman"/>
        </w:rPr>
        <w:t>NLP303</w:t>
      </w:r>
      <w:r w:rsidR="00FD478C" w:rsidRPr="00C8610B">
        <w:rPr>
          <w:rFonts w:ascii="Times New Roman" w:hAnsi="Times New Roman" w:cs="Times New Roman"/>
        </w:rPr>
        <w:t xml:space="preserve"> </w:t>
      </w:r>
      <w:r>
        <w:rPr>
          <w:rFonts w:ascii="Times New Roman" w:hAnsi="Times New Roman" w:cs="Times New Roman"/>
        </w:rPr>
        <w:t>Natural Language Processing</w:t>
      </w:r>
    </w:p>
    <w:p w14:paraId="72ECFC02" w14:textId="77777777" w:rsidR="576062CF" w:rsidRPr="00C8610B" w:rsidRDefault="576062CF" w:rsidP="00DF3215">
      <w:pPr>
        <w:rPr>
          <w:rFonts w:ascii="Times New Roman" w:hAnsi="Times New Roman" w:cs="Times New Roman"/>
        </w:rPr>
      </w:pPr>
    </w:p>
    <w:p w14:paraId="088CD64F" w14:textId="77777777" w:rsidR="717E282B" w:rsidRPr="00C8610B" w:rsidRDefault="717E282B" w:rsidP="00DF3215">
      <w:pPr>
        <w:rPr>
          <w:rFonts w:ascii="Times New Roman" w:hAnsi="Times New Roman" w:cs="Times New Roman"/>
        </w:rPr>
      </w:pPr>
    </w:p>
    <w:p w14:paraId="1E0658A9" w14:textId="77777777" w:rsidR="717E282B" w:rsidRPr="00C8610B" w:rsidRDefault="717E282B" w:rsidP="00DF3215">
      <w:pPr>
        <w:rPr>
          <w:rFonts w:ascii="Times New Roman" w:hAnsi="Times New Roman" w:cs="Times New Roman"/>
        </w:rPr>
      </w:pPr>
    </w:p>
    <w:p w14:paraId="74841B91" w14:textId="77777777" w:rsidR="717E282B" w:rsidRPr="00C8610B" w:rsidRDefault="717E282B" w:rsidP="00DF3215">
      <w:pPr>
        <w:rPr>
          <w:rFonts w:ascii="Times New Roman" w:hAnsi="Times New Roman" w:cs="Times New Roman"/>
        </w:rPr>
      </w:pPr>
    </w:p>
    <w:p w14:paraId="0B227128" w14:textId="77777777" w:rsidR="717E282B" w:rsidRPr="00C8610B" w:rsidRDefault="717E282B" w:rsidP="00DF3215">
      <w:pPr>
        <w:rPr>
          <w:rFonts w:ascii="Times New Roman" w:hAnsi="Times New Roman" w:cs="Times New Roman"/>
        </w:rPr>
      </w:pPr>
    </w:p>
    <w:p w14:paraId="435BB92A" w14:textId="77777777" w:rsidR="709762D6" w:rsidRPr="00C8610B" w:rsidRDefault="709762D6" w:rsidP="00DF3215">
      <w:pPr>
        <w:rPr>
          <w:rFonts w:ascii="Times New Roman" w:hAnsi="Times New Roman" w:cs="Times New Roman"/>
        </w:rPr>
      </w:pPr>
    </w:p>
    <w:p w14:paraId="30DB4B7D" w14:textId="77777777" w:rsidR="709762D6" w:rsidRPr="00C8610B" w:rsidRDefault="709762D6" w:rsidP="00DF3215">
      <w:pPr>
        <w:rPr>
          <w:rFonts w:ascii="Times New Roman" w:hAnsi="Times New Roman" w:cs="Times New Roman"/>
        </w:rPr>
      </w:pPr>
    </w:p>
    <w:p w14:paraId="67EBBBF8" w14:textId="77777777" w:rsidR="717E282B" w:rsidRPr="00C8610B" w:rsidRDefault="717E282B" w:rsidP="00DF3215">
      <w:pPr>
        <w:rPr>
          <w:rFonts w:ascii="Times New Roman" w:hAnsi="Times New Roman" w:cs="Times New Roman"/>
        </w:rPr>
      </w:pPr>
    </w:p>
    <w:p w14:paraId="599716D2" w14:textId="77777777" w:rsidR="5643BF48" w:rsidRPr="00C8610B" w:rsidRDefault="5643BF48" w:rsidP="00DF3215">
      <w:pPr>
        <w:rPr>
          <w:rFonts w:ascii="Times New Roman" w:hAnsi="Times New Roman" w:cs="Times New Roman"/>
        </w:rPr>
      </w:pPr>
    </w:p>
    <w:p w14:paraId="14536E8D" w14:textId="77777777" w:rsidR="733B038C" w:rsidRPr="00C8610B" w:rsidRDefault="733B038C" w:rsidP="00DF3215">
      <w:pPr>
        <w:rPr>
          <w:rFonts w:ascii="Times New Roman" w:hAnsi="Times New Roman" w:cs="Times New Roman"/>
        </w:rPr>
      </w:pPr>
    </w:p>
    <w:p w14:paraId="5FC4DF27" w14:textId="77777777" w:rsidR="717E282B" w:rsidRPr="00C8610B" w:rsidRDefault="717E282B" w:rsidP="00DF3215">
      <w:pPr>
        <w:rPr>
          <w:rFonts w:ascii="Times New Roman" w:hAnsi="Times New Roman" w:cs="Times New Roman"/>
        </w:rPr>
      </w:pPr>
    </w:p>
    <w:p w14:paraId="1EB1C365" w14:textId="77777777" w:rsidR="576062CF" w:rsidRPr="00C8610B" w:rsidRDefault="00000000" w:rsidP="00FD478C">
      <w:pPr>
        <w:pStyle w:val="SectionTitle"/>
        <w:rPr>
          <w:rFonts w:ascii="Times New Roman" w:hAnsi="Times New Roman" w:cs="Times New Roman"/>
        </w:rPr>
      </w:pPr>
      <w:sdt>
        <w:sdtPr>
          <w:rPr>
            <w:rFonts w:ascii="Times New Roman" w:hAnsi="Times New Roman" w:cs="Times New Roman"/>
          </w:rPr>
          <w:id w:val="961846934"/>
          <w:placeholder>
            <w:docPart w:val="47C330D8CDDC45F3818F427C522AE2CC"/>
          </w:placeholder>
          <w:temporary/>
          <w:showingPlcHdr/>
          <w15:appearance w15:val="hidden"/>
        </w:sdtPr>
        <w:sdtContent>
          <w:r w:rsidR="00FD478C" w:rsidRPr="00C8610B">
            <w:rPr>
              <w:rFonts w:ascii="Times New Roman" w:hAnsi="Times New Roman" w:cs="Times New Roman"/>
            </w:rPr>
            <w:t>Author Note</w:t>
          </w:r>
        </w:sdtContent>
      </w:sdt>
      <w:r w:rsidR="00FD478C" w:rsidRPr="00C8610B">
        <w:rPr>
          <w:rFonts w:ascii="Times New Roman" w:hAnsi="Times New Roman" w:cs="Times New Roman"/>
        </w:rPr>
        <w:t xml:space="preserve"> </w:t>
      </w:r>
    </w:p>
    <w:p w14:paraId="24A1C692" w14:textId="202C3C43" w:rsidR="00FD478C" w:rsidRDefault="00B83927" w:rsidP="00B83927">
      <w:pPr>
        <w:rPr>
          <w:rFonts w:ascii="Times New Roman" w:hAnsi="Times New Roman" w:cs="Times New Roman"/>
        </w:rPr>
      </w:pPr>
      <w:hyperlink r:id="rId9" w:history="1">
        <w:r w:rsidRPr="005F4E4A">
          <w:rPr>
            <w:rStyle w:val="Hyperlink"/>
            <w:rFonts w:ascii="Times New Roman" w:hAnsi="Times New Roman" w:cs="Times New Roman"/>
          </w:rPr>
          <w:t>Michael.Cuffe@Student.Torrense.Edu.Au</w:t>
        </w:r>
      </w:hyperlink>
      <w:r>
        <w:rPr>
          <w:rFonts w:ascii="Times New Roman" w:hAnsi="Times New Roman" w:cs="Times New Roman"/>
        </w:rPr>
        <w:t xml:space="preserve"> </w:t>
      </w:r>
      <w:r w:rsidRPr="00B83927">
        <w:rPr>
          <w:rFonts w:ascii="Times New Roman" w:hAnsi="Times New Roman" w:cs="Times New Roman"/>
        </w:rPr>
        <w:t>A00082464</w:t>
      </w:r>
      <w:r w:rsidR="00FD478C" w:rsidRPr="00C8610B">
        <w:rPr>
          <w:rFonts w:ascii="Times New Roman" w:hAnsi="Times New Roman" w:cs="Times New Roman"/>
        </w:rPr>
        <w:t xml:space="preserve"> </w:t>
      </w:r>
    </w:p>
    <w:p w14:paraId="05E2164B" w14:textId="0CA96542" w:rsidR="00B83927" w:rsidRPr="00C8610B" w:rsidRDefault="00B83927" w:rsidP="00B83927">
      <w:pPr>
        <w:rPr>
          <w:rFonts w:ascii="Times New Roman" w:hAnsi="Times New Roman" w:cs="Times New Roman"/>
        </w:rPr>
      </w:pPr>
      <w:hyperlink r:id="rId10" w:history="1">
        <w:r w:rsidRPr="005F4E4A">
          <w:rPr>
            <w:rStyle w:val="Hyperlink"/>
            <w:rFonts w:ascii="Times New Roman" w:hAnsi="Times New Roman" w:cs="Times New Roman"/>
          </w:rPr>
          <w:t>Rachel.Tucker</w:t>
        </w:r>
        <w:r w:rsidRPr="005F4E4A">
          <w:rPr>
            <w:rStyle w:val="Hyperlink"/>
            <w:rFonts w:ascii="Times New Roman" w:hAnsi="Times New Roman" w:cs="Times New Roman"/>
          </w:rPr>
          <w:t>@Student.Torrense.Edu.Au</w:t>
        </w:r>
      </w:hyperlink>
      <w:r>
        <w:rPr>
          <w:rFonts w:ascii="Times New Roman" w:hAnsi="Times New Roman" w:cs="Times New Roman"/>
        </w:rPr>
        <w:t xml:space="preserve"> </w:t>
      </w:r>
      <w:r w:rsidRPr="00B83927">
        <w:rPr>
          <w:rFonts w:ascii="Times New Roman" w:hAnsi="Times New Roman" w:cs="Times New Roman"/>
        </w:rPr>
        <w:t>A000</w:t>
      </w:r>
    </w:p>
    <w:p w14:paraId="6D4B9073" w14:textId="77777777" w:rsidR="576062CF" w:rsidRPr="00C8610B" w:rsidRDefault="576062CF" w:rsidP="576062CF">
      <w:pPr>
        <w:rPr>
          <w:rFonts w:ascii="Times New Roman" w:hAnsi="Times New Roman" w:cs="Times New Roman"/>
        </w:rPr>
      </w:pPr>
      <w:r w:rsidRPr="00C8610B">
        <w:rPr>
          <w:rFonts w:ascii="Times New Roman" w:hAnsi="Times New Roman" w:cs="Times New Roman"/>
        </w:rPr>
        <w:br w:type="page"/>
      </w:r>
    </w:p>
    <w:p w14:paraId="06F17B93" w14:textId="77777777" w:rsidR="00904DBE" w:rsidRPr="00C8610B" w:rsidRDefault="00000000" w:rsidP="00904DBE">
      <w:pPr>
        <w:pStyle w:val="SectionTitle"/>
        <w:rPr>
          <w:rFonts w:ascii="Times New Roman" w:hAnsi="Times New Roman" w:cs="Times New Roman"/>
        </w:rPr>
      </w:pPr>
      <w:sdt>
        <w:sdtPr>
          <w:rPr>
            <w:rFonts w:ascii="Times New Roman" w:hAnsi="Times New Roman" w:cs="Times New Roman"/>
          </w:rPr>
          <w:id w:val="-1254123792"/>
          <w:placeholder>
            <w:docPart w:val="BFA53416C75B4E659EBAC5945B8A8A11"/>
          </w:placeholder>
          <w:temporary/>
          <w:showingPlcHdr/>
          <w15:appearance w15:val="hidden"/>
        </w:sdtPr>
        <w:sdtContent>
          <w:r w:rsidR="00904DBE" w:rsidRPr="00C8610B">
            <w:rPr>
              <w:rFonts w:ascii="Times New Roman" w:hAnsi="Times New Roman" w:cs="Times New Roman"/>
            </w:rPr>
            <w:t>Abstract</w:t>
          </w:r>
        </w:sdtContent>
      </w:sdt>
      <w:r w:rsidR="00904DBE" w:rsidRPr="00C8610B">
        <w:rPr>
          <w:rFonts w:ascii="Times New Roman" w:hAnsi="Times New Roman" w:cs="Times New Roman"/>
        </w:rPr>
        <w:t xml:space="preserve"> </w:t>
      </w:r>
    </w:p>
    <w:p w14:paraId="7FD9733E" w14:textId="41F48A5A" w:rsidR="576062CF" w:rsidRPr="00C8610B" w:rsidRDefault="00000000" w:rsidP="003123AC">
      <w:pPr>
        <w:pStyle w:val="NoIndent"/>
        <w:rPr>
          <w:rFonts w:ascii="Times New Roman" w:hAnsi="Times New Roman" w:cs="Times New Roman"/>
        </w:rPr>
      </w:pPr>
      <w:sdt>
        <w:sdtPr>
          <w:rPr>
            <w:rFonts w:ascii="Times New Roman" w:hAnsi="Times New Roman" w:cs="Times New Roman"/>
          </w:rPr>
          <w:id w:val="4878994"/>
          <w:placeholder>
            <w:docPart w:val="4B56BEA0DBB24B9987769BCFD8C082E0"/>
          </w:placeholder>
          <w:temporary/>
          <w:showingPlcHdr/>
          <w15:appearance w15:val="hidden"/>
        </w:sdtPr>
        <w:sdtContent>
          <w:r w:rsidR="00500997" w:rsidRPr="00C8610B">
            <w:rPr>
              <w:rFonts w:ascii="Times New Roman" w:hAnsi="Times New Roman" w:cs="Times New Roman"/>
            </w:rP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C8610B">
            <w:rPr>
              <w:rStyle w:val="Strong"/>
              <w:rFonts w:ascii="Times New Roman" w:hAnsi="Times New Roman" w:cs="Times New Roman"/>
            </w:rPr>
            <w:t>Section Title</w:t>
          </w:r>
          <w:r w:rsidR="00500997" w:rsidRPr="00C8610B">
            <w:rPr>
              <w:rFonts w:ascii="Times New Roman" w:hAnsi="Times New Roman" w:cs="Times New Roman"/>
            </w:rPr>
            <w:t xml:space="preserve"> style. This style automatically starts your section on a new page, so you don’t have to add page breaks. Note that all of the styles for this template are available on the </w:t>
          </w:r>
          <w:r w:rsidR="00500997" w:rsidRPr="00C8610B">
            <w:rPr>
              <w:rStyle w:val="Strong"/>
              <w:rFonts w:ascii="Times New Roman" w:hAnsi="Times New Roman" w:cs="Times New Roman"/>
            </w:rPr>
            <w:t>Home</w:t>
          </w:r>
          <w:r w:rsidR="00500997" w:rsidRPr="00C8610B">
            <w:rPr>
              <w:rFonts w:ascii="Times New Roman" w:hAnsi="Times New Roman" w:cs="Times New Roman"/>
            </w:rPr>
            <w:t xml:space="preserve"> tab of the ribbon, in the Styles dropdown menu.</w:t>
          </w:r>
        </w:sdtContent>
      </w:sdt>
      <w:r w:rsidR="72E609EB" w:rsidRPr="00C8610B">
        <w:rPr>
          <w:rFonts w:ascii="Times New Roman" w:hAnsi="Times New Roman" w:cs="Times New Roman"/>
        </w:rPr>
        <w:t xml:space="preserve"> </w:t>
      </w:r>
      <w:r w:rsidR="576062CF" w:rsidRPr="00C8610B">
        <w:rPr>
          <w:rFonts w:ascii="Times New Roman" w:hAnsi="Times New Roman" w:cs="Times New Roman"/>
        </w:rPr>
        <w:br w:type="page"/>
      </w:r>
    </w:p>
    <w:p w14:paraId="5427158C" w14:textId="77777777" w:rsidR="00500997" w:rsidRPr="00C8610B" w:rsidRDefault="00000000" w:rsidP="00500997">
      <w:pPr>
        <w:pStyle w:val="SectionTitle"/>
        <w:rPr>
          <w:rFonts w:ascii="Times New Roman" w:hAnsi="Times New Roman" w:cs="Times New Roman"/>
        </w:rPr>
      </w:pPr>
      <w:sdt>
        <w:sdtPr>
          <w:rPr>
            <w:rFonts w:ascii="Times New Roman" w:hAnsi="Times New Roman" w:cs="Times New Roman"/>
          </w:rPr>
          <w:id w:val="-1109969810"/>
          <w:placeholder>
            <w:docPart w:val="8412CD230DF84F64BA50873A07C13146"/>
          </w:placeholder>
          <w:temporary/>
          <w:showingPlcHdr/>
          <w15:appearance w15:val="hidden"/>
        </w:sdtPr>
        <w:sdtContent>
          <w:r w:rsidR="00500997" w:rsidRPr="00C8610B">
            <w:rPr>
              <w:rFonts w:ascii="Times New Roman" w:hAnsi="Times New Roman" w:cs="Times New Roman"/>
            </w:rPr>
            <w:t>Paper Title in Bold at the Top of Page 2</w:t>
          </w:r>
        </w:sdtContent>
      </w:sdt>
      <w:r w:rsidR="00500997" w:rsidRPr="00C8610B">
        <w:rPr>
          <w:rFonts w:ascii="Times New Roman" w:hAnsi="Times New Roman" w:cs="Times New Roman"/>
        </w:rPr>
        <w:t xml:space="preserve"> </w:t>
      </w:r>
    </w:p>
    <w:p w14:paraId="7A7277CB" w14:textId="77777777" w:rsidR="576062CF" w:rsidRPr="00C8610B" w:rsidRDefault="00000000" w:rsidP="576062CF">
      <w:pPr>
        <w:rPr>
          <w:rFonts w:ascii="Times New Roman" w:hAnsi="Times New Roman" w:cs="Times New Roman"/>
        </w:rPr>
      </w:pPr>
      <w:sdt>
        <w:sdtPr>
          <w:rPr>
            <w:rFonts w:ascii="Times New Roman" w:hAnsi="Times New Roman" w:cs="Times New Roman"/>
          </w:rPr>
          <w:id w:val="-1263680501"/>
          <w:placeholder>
            <w:docPart w:val="649792B05885477B84611A964253172A"/>
          </w:placeholder>
          <w:temporary/>
          <w:showingPlcHdr/>
          <w15:appearance w15:val="hidden"/>
        </w:sdtPr>
        <w:sdtContent>
          <w:r w:rsidR="00500997" w:rsidRPr="00C8610B">
            <w:rPr>
              <w:rFonts w:ascii="Times New Roman" w:hAnsi="Times New Roman" w:cs="Times New Roman"/>
            </w:rP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rsidRPr="00C8610B">
        <w:rPr>
          <w:rFonts w:ascii="Times New Roman" w:hAnsi="Times New Roman" w:cs="Times New Roman"/>
        </w:rPr>
        <w:t xml:space="preserve"> </w:t>
      </w:r>
    </w:p>
    <w:p w14:paraId="146AA215" w14:textId="05026FFC" w:rsidR="576062CF" w:rsidRPr="00C8610B" w:rsidRDefault="003123AC" w:rsidP="007D4A2B">
      <w:pPr>
        <w:pStyle w:val="Heading1"/>
        <w:rPr>
          <w:rFonts w:ascii="Times New Roman" w:hAnsi="Times New Roman" w:cs="Times New Roman"/>
        </w:rPr>
      </w:pPr>
      <w:r>
        <w:rPr>
          <w:rFonts w:ascii="Times New Roman" w:hAnsi="Times New Roman" w:cs="Times New Roman"/>
        </w:rPr>
        <w:t>Heading 1</w:t>
      </w:r>
      <w:r w:rsidR="576062CF" w:rsidRPr="00C8610B">
        <w:rPr>
          <w:rFonts w:ascii="Times New Roman" w:hAnsi="Times New Roman" w:cs="Times New Roman"/>
        </w:rPr>
        <w:t xml:space="preserve"> </w:t>
      </w:r>
    </w:p>
    <w:p w14:paraId="2BDB85C3" w14:textId="5DDA487E" w:rsidR="576062CF" w:rsidRPr="00C8610B" w:rsidRDefault="00000000" w:rsidP="003123AC">
      <w:pPr>
        <w:rPr>
          <w:rFonts w:ascii="Times New Roman" w:hAnsi="Times New Roman" w:cs="Times New Roman"/>
        </w:rPr>
      </w:pPr>
      <w:sdt>
        <w:sdtPr>
          <w:rPr>
            <w:rFonts w:ascii="Times New Roman" w:hAnsi="Times New Roman" w:cs="Times New Roman"/>
          </w:rPr>
          <w:id w:val="255635786"/>
          <w:placeholder>
            <w:docPart w:val="3491A8BA32AC4839B1AEB8CF5857C085"/>
          </w:placeholder>
          <w:temporary/>
          <w:showingPlcHdr/>
          <w15:appearance w15:val="hidden"/>
        </w:sdtPr>
        <w:sdtContent>
          <w:r w:rsidR="00500997" w:rsidRPr="00C8610B">
            <w:rPr>
              <w:rFonts w:ascii="Times New Roman" w:hAnsi="Times New Roman" w:cs="Times New Roman"/>
            </w:rP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rsidRPr="00C8610B">
        <w:rPr>
          <w:rFonts w:ascii="Times New Roman" w:hAnsi="Times New Roman" w:cs="Times New Roman"/>
        </w:rPr>
        <w:t xml:space="preserve"> </w:t>
      </w:r>
      <w:r w:rsidR="576062CF" w:rsidRPr="00C8610B">
        <w:rPr>
          <w:rFonts w:ascii="Times New Roman" w:hAnsi="Times New Roman" w:cs="Times New Roman"/>
        </w:rPr>
        <w:br w:type="page"/>
      </w:r>
    </w:p>
    <w:p w14:paraId="1FA74509" w14:textId="77777777" w:rsidR="576062CF" w:rsidRPr="00C8610B" w:rsidRDefault="00000000" w:rsidP="00FA4C9E">
      <w:pPr>
        <w:pStyle w:val="SectionTitle"/>
        <w:rPr>
          <w:rFonts w:ascii="Times New Roman" w:hAnsi="Times New Roman" w:cs="Times New Roman"/>
        </w:rPr>
      </w:pPr>
      <w:sdt>
        <w:sdtPr>
          <w:rPr>
            <w:rFonts w:ascii="Times New Roman" w:hAnsi="Times New Roman" w:cs="Times New Roman"/>
          </w:rPr>
          <w:id w:val="682713825"/>
          <w:placeholder>
            <w:docPart w:val="F3A8A30168094F36A095DD57C7F3B99B"/>
          </w:placeholder>
          <w:temporary/>
          <w:showingPlcHdr/>
          <w15:appearance w15:val="hidden"/>
        </w:sdtPr>
        <w:sdtContent>
          <w:r w:rsidR="00FA4C9E" w:rsidRPr="00C8610B">
            <w:rPr>
              <w:rFonts w:ascii="Times New Roman" w:hAnsi="Times New Roman" w:cs="Times New Roman"/>
            </w:rPr>
            <w:t>References</w:t>
          </w:r>
        </w:sdtContent>
      </w:sdt>
      <w:r w:rsidR="576062CF" w:rsidRPr="00C8610B">
        <w:rPr>
          <w:rFonts w:ascii="Times New Roman" w:hAnsi="Times New Roman" w:cs="Times New Roman"/>
        </w:rPr>
        <w:t xml:space="preserve"> </w:t>
      </w:r>
    </w:p>
    <w:p w14:paraId="6F1030C6" w14:textId="77777777" w:rsidR="576062CF" w:rsidRPr="00C8610B" w:rsidRDefault="00000000" w:rsidP="00530EF3">
      <w:pPr>
        <w:pStyle w:val="References"/>
        <w:rPr>
          <w:rFonts w:ascii="Times New Roman" w:hAnsi="Times New Roman" w:cs="Times New Roman"/>
        </w:rPr>
      </w:pPr>
      <w:sdt>
        <w:sdtPr>
          <w:rPr>
            <w:rFonts w:ascii="Times New Roman" w:hAnsi="Times New Roman" w:cs="Times New Roman"/>
          </w:rPr>
          <w:id w:val="-558623481"/>
          <w:placeholder>
            <w:docPart w:val="41A13E61E61342B2889F1D64116B2E40"/>
          </w:placeholder>
          <w:temporary/>
          <w:showingPlcHdr/>
          <w15:appearance w15:val="hidden"/>
        </w:sdtPr>
        <w:sdtContent>
          <w:r w:rsidR="00FA4C9E" w:rsidRPr="00C8610B">
            <w:rPr>
              <w:rFonts w:ascii="Times New Roman" w:hAnsi="Times New Roman" w:cs="Times New Roman"/>
            </w:rPr>
            <w:t>Last Name, A. B. (Year). Article Title.</w:t>
          </w:r>
        </w:sdtContent>
      </w:sdt>
      <w:r w:rsidR="72E609EB" w:rsidRPr="00C8610B">
        <w:rPr>
          <w:rFonts w:ascii="Times New Roman" w:hAnsi="Times New Roman" w:cs="Times New Roman"/>
        </w:rPr>
        <w:t xml:space="preserve"> </w:t>
      </w:r>
      <w:sdt>
        <w:sdtPr>
          <w:rPr>
            <w:rStyle w:val="Emphasis"/>
            <w:rFonts w:ascii="Times New Roman" w:hAnsi="Times New Roman" w:cs="Times New Roman"/>
          </w:rPr>
          <w:id w:val="-347027231"/>
          <w:placeholder>
            <w:docPart w:val="FA59CDB1BEFD459994B273B3217D2D9F"/>
          </w:placeholder>
          <w:showingPlcHdr/>
          <w15:appearance w15:val="hidden"/>
        </w:sdtPr>
        <w:sdtContent>
          <w:r w:rsidR="00530EF3" w:rsidRPr="00C8610B">
            <w:rPr>
              <w:rStyle w:val="Emphasis"/>
              <w:rFonts w:ascii="Times New Roman" w:hAnsi="Times New Roman" w:cs="Times New Roman"/>
            </w:rPr>
            <w:t>Journal Title</w:t>
          </w:r>
        </w:sdtContent>
      </w:sdt>
      <w:sdt>
        <w:sdtPr>
          <w:rPr>
            <w:rFonts w:ascii="Times New Roman" w:hAnsi="Times New Roman" w:cs="Times New Roman"/>
          </w:rPr>
          <w:id w:val="942426849"/>
          <w:placeholder>
            <w:docPart w:val="81344C24604F4F2F95897E2E71C68E06"/>
          </w:placeholder>
          <w:showingPlcHdr/>
          <w15:appearance w15:val="hidden"/>
        </w:sdtPr>
        <w:sdtContent>
          <w:r w:rsidR="00530EF3" w:rsidRPr="00C8610B">
            <w:rPr>
              <w:rFonts w:ascii="Times New Roman" w:hAnsi="Times New Roman" w:cs="Times New Roman"/>
            </w:rPr>
            <w:t>, Pages #-#. URL.</w:t>
          </w:r>
        </w:sdtContent>
      </w:sdt>
      <w:r w:rsidR="00530EF3" w:rsidRPr="00C8610B">
        <w:rPr>
          <w:rFonts w:ascii="Times New Roman" w:hAnsi="Times New Roman" w:cs="Times New Roman"/>
        </w:rPr>
        <w:t xml:space="preserve"> </w:t>
      </w:r>
      <w:sdt>
        <w:sdtPr>
          <w:rPr>
            <w:rFonts w:ascii="Times New Roman" w:hAnsi="Times New Roman" w:cs="Times New Roman"/>
          </w:rPr>
          <w:id w:val="494080928"/>
          <w:placeholder>
            <w:docPart w:val="DD820E3C85484EEF9768CADFD89BF143"/>
          </w:placeholder>
          <w:showingPlcHdr/>
          <w15:appearance w15:val="hidden"/>
        </w:sdtPr>
        <w:sdtContent>
          <w:r w:rsidR="00530EF3" w:rsidRPr="00C8610B">
            <w:rPr>
              <w:rFonts w:ascii="Times New Roman" w:hAnsi="Times New Roman" w:cs="Times New Roman"/>
              <w:color w:val="4472C4" w:themeColor="accent1"/>
              <w:u w:val="single"/>
            </w:rPr>
            <w:t>URL</w:t>
          </w:r>
          <w:r w:rsidR="00530EF3" w:rsidRPr="00C8610B">
            <w:rPr>
              <w:rFonts w:ascii="Times New Roman" w:hAnsi="Times New Roman" w:cs="Times New Roman"/>
            </w:rPr>
            <w:t>.</w:t>
          </w:r>
        </w:sdtContent>
      </w:sdt>
    </w:p>
    <w:p w14:paraId="5B2C1935" w14:textId="77777777" w:rsidR="00FA4C9E" w:rsidRPr="00C8610B" w:rsidRDefault="00000000" w:rsidP="00530EF3">
      <w:pPr>
        <w:pStyle w:val="References"/>
        <w:rPr>
          <w:rFonts w:ascii="Times New Roman" w:hAnsi="Times New Roman" w:cs="Times New Roman"/>
        </w:rPr>
      </w:pPr>
      <w:sdt>
        <w:sdtPr>
          <w:rPr>
            <w:rFonts w:ascii="Times New Roman" w:hAnsi="Times New Roman" w:cs="Times New Roman"/>
          </w:rPr>
          <w:id w:val="-935282349"/>
          <w:placeholder>
            <w:docPart w:val="3C7E46EC25A441B8BAF90107B53D26E0"/>
          </w:placeholder>
          <w:temporary/>
          <w:showingPlcHdr/>
          <w15:appearance w15:val="hidden"/>
        </w:sdtPr>
        <w:sdtContent>
          <w:r w:rsidR="00FA4C9E" w:rsidRPr="00C8610B">
            <w:rPr>
              <w:rFonts w:ascii="Times New Roman" w:hAnsi="Times New Roman" w:cs="Times New Roman"/>
            </w:rPr>
            <w:t>Last Name, C. D. (Year).</w:t>
          </w:r>
        </w:sdtContent>
      </w:sdt>
      <w:r w:rsidR="00FA4C9E" w:rsidRPr="00C8610B">
        <w:rPr>
          <w:rFonts w:ascii="Times New Roman" w:hAnsi="Times New Roman" w:cs="Times New Roman"/>
        </w:rPr>
        <w:t xml:space="preserve"> </w:t>
      </w:r>
      <w:sdt>
        <w:sdtPr>
          <w:rPr>
            <w:rStyle w:val="Emphasis"/>
            <w:rFonts w:ascii="Times New Roman" w:hAnsi="Times New Roman" w:cs="Times New Roman"/>
          </w:rPr>
          <w:id w:val="-1917313746"/>
          <w:placeholder>
            <w:docPart w:val="55325AFDF5D5429892BE923046D15049"/>
          </w:placeholder>
          <w:showingPlcHdr/>
          <w15:appearance w15:val="hidden"/>
        </w:sdtPr>
        <w:sdtContent>
          <w:r w:rsidR="00530EF3" w:rsidRPr="00C8610B">
            <w:rPr>
              <w:rStyle w:val="Emphasis"/>
              <w:rFonts w:ascii="Times New Roman" w:hAnsi="Times New Roman" w:cs="Times New Roman"/>
            </w:rPr>
            <w:t>Book Title</w:t>
          </w:r>
        </w:sdtContent>
      </w:sdt>
      <w:sdt>
        <w:sdtPr>
          <w:rPr>
            <w:rFonts w:ascii="Times New Roman" w:hAnsi="Times New Roman" w:cs="Times New Roman"/>
          </w:rPr>
          <w:id w:val="-1149664914"/>
          <w:placeholder>
            <w:docPart w:val="55325AFDF5D5429892BE923046D15049"/>
          </w:placeholder>
          <w:showingPlcHdr/>
          <w15:appearance w15:val="hidden"/>
        </w:sdtPr>
        <w:sdtContent>
          <w:r w:rsidR="00530EF3" w:rsidRPr="00C8610B">
            <w:rPr>
              <w:rStyle w:val="Emphasis"/>
              <w:rFonts w:ascii="Times New Roman" w:hAnsi="Times New Roman" w:cs="Times New Roman"/>
            </w:rPr>
            <w:t>Book Title</w:t>
          </w:r>
        </w:sdtContent>
      </w:sdt>
      <w:r w:rsidR="00530EF3" w:rsidRPr="00C8610B">
        <w:rPr>
          <w:rFonts w:ascii="Times New Roman" w:hAnsi="Times New Roman" w:cs="Times New Roman"/>
        </w:rPr>
        <w:t xml:space="preserve"> </w:t>
      </w:r>
      <w:sdt>
        <w:sdtPr>
          <w:rPr>
            <w:rFonts w:ascii="Times New Roman" w:hAnsi="Times New Roman" w:cs="Times New Roman"/>
          </w:rPr>
          <w:id w:val="-1714882694"/>
          <w:placeholder>
            <w:docPart w:val="B9CF5110B58443839F12B0A38C735496"/>
          </w:placeholder>
          <w:showingPlcHdr/>
          <w15:appearance w15:val="hidden"/>
        </w:sdtPr>
        <w:sdtContent>
          <w:r w:rsidR="00530EF3" w:rsidRPr="00C8610B">
            <w:rPr>
              <w:rFonts w:ascii="Times New Roman" w:hAnsi="Times New Roman" w:cs="Times New Roman"/>
              <w:color w:val="4472C4" w:themeColor="accent1"/>
              <w:u w:val="single"/>
            </w:rPr>
            <w:t>URL</w:t>
          </w:r>
          <w:r w:rsidR="00530EF3" w:rsidRPr="00C8610B">
            <w:rPr>
              <w:rFonts w:ascii="Times New Roman" w:hAnsi="Times New Roman" w:cs="Times New Roman"/>
            </w:rPr>
            <w:t>.</w:t>
          </w:r>
        </w:sdtContent>
      </w:sdt>
    </w:p>
    <w:p w14:paraId="45CFFB11" w14:textId="77777777" w:rsidR="576062CF" w:rsidRPr="00C8610B" w:rsidRDefault="00000000" w:rsidP="00B5233A">
      <w:pPr>
        <w:pStyle w:val="References"/>
        <w:rPr>
          <w:rFonts w:ascii="Times New Roman" w:hAnsi="Times New Roman" w:cs="Times New Roman"/>
        </w:rPr>
      </w:pPr>
      <w:sdt>
        <w:sdtPr>
          <w:rPr>
            <w:rFonts w:ascii="Times New Roman" w:hAnsi="Times New Roman" w:cs="Times New Roman"/>
          </w:rPr>
          <w:id w:val="-1514138040"/>
          <w:placeholder>
            <w:docPart w:val="101FE3C8287D4028970DE60561FEFC01"/>
          </w:placeholder>
          <w:temporary/>
          <w:showingPlcHdr/>
          <w15:appearance w15:val="hidden"/>
        </w:sdtPr>
        <w:sdtContent>
          <w:r w:rsidR="00FA4C9E" w:rsidRPr="00C8610B">
            <w:rPr>
              <w:rFonts w:ascii="Times New Roman" w:hAnsi="Times New Roman" w:cs="Times New Roman"/>
            </w:rPr>
            <w:t>Last Name, D. E., Last Name, F. G. (Year).</w:t>
          </w:r>
        </w:sdtContent>
      </w:sdt>
      <w:r w:rsidR="72E609EB" w:rsidRPr="00C8610B">
        <w:rPr>
          <w:rFonts w:ascii="Times New Roman" w:hAnsi="Times New Roman" w:cs="Times New Roman"/>
        </w:rPr>
        <w:t xml:space="preserve"> </w:t>
      </w:r>
      <w:sdt>
        <w:sdtPr>
          <w:rPr>
            <w:rStyle w:val="Emphasis"/>
            <w:rFonts w:ascii="Times New Roman" w:hAnsi="Times New Roman" w:cs="Times New Roman"/>
          </w:rPr>
          <w:id w:val="2068904726"/>
          <w:placeholder>
            <w:docPart w:val="25F10EDF0CD94939B631B83DF8E3E808"/>
          </w:placeholder>
          <w:showingPlcHdr/>
          <w15:appearance w15:val="hidden"/>
        </w:sdtPr>
        <w:sdtContent>
          <w:r w:rsidR="00530EF3" w:rsidRPr="00C8610B">
            <w:rPr>
              <w:rStyle w:val="Emphasis"/>
              <w:rFonts w:ascii="Times New Roman" w:hAnsi="Times New Roman" w:cs="Times New Roman"/>
            </w:rPr>
            <w:t>Report Title</w:t>
          </w:r>
        </w:sdtContent>
      </w:sdt>
      <w:sdt>
        <w:sdtPr>
          <w:rPr>
            <w:rFonts w:ascii="Times New Roman" w:hAnsi="Times New Roman" w:cs="Times New Roman"/>
          </w:rPr>
          <w:id w:val="-375388076"/>
          <w:placeholder>
            <w:docPart w:val="25F10EDF0CD94939B631B83DF8E3E808"/>
          </w:placeholder>
          <w:showingPlcHdr/>
          <w15:appearance w15:val="hidden"/>
        </w:sdtPr>
        <w:sdtContent>
          <w:r w:rsidR="00530EF3" w:rsidRPr="00C8610B">
            <w:rPr>
              <w:rStyle w:val="Emphasis"/>
              <w:rFonts w:ascii="Times New Roman" w:hAnsi="Times New Roman" w:cs="Times New Roman"/>
            </w:rPr>
            <w:t>Report Title</w:t>
          </w:r>
        </w:sdtContent>
      </w:sdt>
      <w:r w:rsidR="00530EF3" w:rsidRPr="00C8610B">
        <w:rPr>
          <w:rFonts w:ascii="Times New Roman" w:hAnsi="Times New Roman" w:cs="Times New Roman"/>
        </w:rPr>
        <w:t xml:space="preserve"> </w:t>
      </w:r>
      <w:sdt>
        <w:sdtPr>
          <w:rPr>
            <w:rFonts w:ascii="Times New Roman" w:hAnsi="Times New Roman" w:cs="Times New Roman"/>
          </w:rPr>
          <w:id w:val="91210718"/>
          <w:placeholder>
            <w:docPart w:val="5A8F367CE72140E690EC35B5AFA4809D"/>
          </w:placeholder>
          <w:showingPlcHdr/>
          <w15:appearance w15:val="hidden"/>
        </w:sdtPr>
        <w:sdtContent>
          <w:r w:rsidR="00530EF3" w:rsidRPr="00C8610B">
            <w:rPr>
              <w:rFonts w:ascii="Times New Roman" w:hAnsi="Times New Roman" w:cs="Times New Roman"/>
              <w:color w:val="4472C4" w:themeColor="accent1"/>
              <w:u w:val="single"/>
            </w:rPr>
            <w:t>URL</w:t>
          </w:r>
          <w:r w:rsidR="00530EF3" w:rsidRPr="00C8610B">
            <w:rPr>
              <w:rFonts w:ascii="Times New Roman" w:hAnsi="Times New Roman" w:cs="Times New Roman"/>
            </w:rPr>
            <w:t>.</w:t>
          </w:r>
        </w:sdtContent>
      </w:sdt>
    </w:p>
    <w:p w14:paraId="56DF9BD5" w14:textId="77777777" w:rsidR="576062CF" w:rsidRPr="00C8610B" w:rsidRDefault="00000000" w:rsidP="00B5233A">
      <w:pPr>
        <w:pStyle w:val="References"/>
        <w:rPr>
          <w:rFonts w:ascii="Times New Roman" w:hAnsi="Times New Roman" w:cs="Times New Roman"/>
        </w:rPr>
      </w:pPr>
      <w:sdt>
        <w:sdtPr>
          <w:rPr>
            <w:rFonts w:ascii="Times New Roman" w:hAnsi="Times New Roman" w:cs="Times New Roman"/>
          </w:rPr>
          <w:id w:val="-1918858365"/>
          <w:placeholder>
            <w:docPart w:val="3CAADD87F75B4B73BAD9A7E082463FB3"/>
          </w:placeholder>
          <w:temporary/>
          <w:showingPlcHdr/>
          <w15:appearance w15:val="hidden"/>
        </w:sdtPr>
        <w:sdtContent>
          <w:r w:rsidR="00FA4C9E" w:rsidRPr="00C8610B">
            <w:rPr>
              <w:rFonts w:ascii="Times New Roman" w:hAnsi="Times New Roman" w:cs="Times New Roman"/>
            </w:rPr>
            <w:t>Last Name, H. I. (Year, Month Day). Article Title/Headline.</w:t>
          </w:r>
        </w:sdtContent>
      </w:sdt>
      <w:r w:rsidR="72E609EB" w:rsidRPr="00C8610B">
        <w:rPr>
          <w:rFonts w:ascii="Times New Roman" w:hAnsi="Times New Roman" w:cs="Times New Roman"/>
        </w:rPr>
        <w:t xml:space="preserve"> </w:t>
      </w:r>
      <w:sdt>
        <w:sdtPr>
          <w:rPr>
            <w:rStyle w:val="Emphasis"/>
            <w:rFonts w:ascii="Times New Roman" w:hAnsi="Times New Roman" w:cs="Times New Roman"/>
          </w:rPr>
          <w:id w:val="2122564548"/>
          <w:placeholder>
            <w:docPart w:val="87523EE0A02146DFA12598478E6F1145"/>
          </w:placeholder>
          <w:showingPlcHdr/>
          <w15:appearance w15:val="hidden"/>
        </w:sdtPr>
        <w:sdtContent>
          <w:r w:rsidR="00530EF3" w:rsidRPr="00C8610B">
            <w:rPr>
              <w:rStyle w:val="Emphasis"/>
              <w:rFonts w:ascii="Times New Roman" w:hAnsi="Times New Roman" w:cs="Times New Roman"/>
            </w:rPr>
            <w:t>Periodical.</w:t>
          </w:r>
        </w:sdtContent>
      </w:sdt>
      <w:sdt>
        <w:sdtPr>
          <w:rPr>
            <w:rFonts w:ascii="Times New Roman" w:hAnsi="Times New Roman" w:cs="Times New Roman"/>
          </w:rPr>
          <w:id w:val="-1414775775"/>
          <w:placeholder>
            <w:docPart w:val="87523EE0A02146DFA12598478E6F1145"/>
          </w:placeholder>
          <w:showingPlcHdr/>
          <w15:appearance w15:val="hidden"/>
        </w:sdtPr>
        <w:sdtContent>
          <w:r w:rsidR="00530EF3" w:rsidRPr="00C8610B">
            <w:rPr>
              <w:rStyle w:val="Emphasis"/>
              <w:rFonts w:ascii="Times New Roman" w:hAnsi="Times New Roman" w:cs="Times New Roman"/>
            </w:rPr>
            <w:t>Periodical.</w:t>
          </w:r>
        </w:sdtContent>
      </w:sdt>
    </w:p>
    <w:p w14:paraId="5B6A205B" w14:textId="77777777" w:rsidR="576062CF" w:rsidRPr="00C8610B" w:rsidRDefault="00000000" w:rsidP="00B5233A">
      <w:pPr>
        <w:pStyle w:val="References"/>
        <w:rPr>
          <w:rFonts w:ascii="Times New Roman" w:hAnsi="Times New Roman" w:cs="Times New Roman"/>
        </w:rPr>
      </w:pPr>
      <w:sdt>
        <w:sdtPr>
          <w:rPr>
            <w:rFonts w:ascii="Times New Roman" w:hAnsi="Times New Roman" w:cs="Times New Roman"/>
          </w:rPr>
          <w:id w:val="480818044"/>
          <w:placeholder>
            <w:docPart w:val="7F213895ACE44891A2C76028BF76FB31"/>
          </w:placeholder>
          <w:temporary/>
          <w:showingPlcHdr/>
          <w15:appearance w15:val="hidden"/>
        </w:sdtPr>
        <w:sdtContent>
          <w:r w:rsidR="00FA4C9E" w:rsidRPr="00C8610B">
            <w:rPr>
              <w:rFonts w:ascii="Times New Roman" w:hAnsi="Times New Roman" w:cs="Times New Roman"/>
            </w:rPr>
            <w:t>Organization Name. (Year, Month Day).</w:t>
          </w:r>
        </w:sdtContent>
      </w:sdt>
      <w:r w:rsidR="00530EF3" w:rsidRPr="00C8610B">
        <w:rPr>
          <w:rFonts w:ascii="Times New Roman" w:hAnsi="Times New Roman" w:cs="Times New Roman"/>
          <w:i/>
          <w:iCs/>
        </w:rPr>
        <w:t xml:space="preserve"> </w:t>
      </w:r>
      <w:sdt>
        <w:sdtPr>
          <w:rPr>
            <w:rStyle w:val="Emphasis"/>
            <w:rFonts w:ascii="Times New Roman" w:hAnsi="Times New Roman" w:cs="Times New Roman"/>
          </w:rPr>
          <w:id w:val="-1496875745"/>
          <w:placeholder>
            <w:docPart w:val="74771744B72D48D59BC8669952737730"/>
          </w:placeholder>
          <w:showingPlcHdr/>
          <w15:appearance w15:val="hidden"/>
        </w:sdtPr>
        <w:sdtContent>
          <w:r w:rsidR="00530EF3" w:rsidRPr="00C8610B">
            <w:rPr>
              <w:rStyle w:val="Emphasis"/>
              <w:rFonts w:ascii="Times New Roman" w:hAnsi="Times New Roman" w:cs="Times New Roman"/>
            </w:rPr>
            <w:t>Webpage Title.</w:t>
          </w:r>
        </w:sdtContent>
      </w:sdt>
      <w:r w:rsidR="72E609EB" w:rsidRPr="00C8610B">
        <w:rPr>
          <w:rStyle w:val="Emphasis"/>
          <w:rFonts w:ascii="Times New Roman" w:hAnsi="Times New Roman" w:cs="Times New Roman"/>
        </w:rPr>
        <w:t xml:space="preserve"> </w:t>
      </w:r>
      <w:sdt>
        <w:sdtPr>
          <w:rPr>
            <w:rFonts w:ascii="Times New Roman" w:hAnsi="Times New Roman" w:cs="Times New Roman"/>
          </w:rPr>
          <w:id w:val="1546947271"/>
          <w:placeholder>
            <w:docPart w:val="17C82111D58E42CCA69D60F0F0BC66C2"/>
          </w:placeholder>
          <w:showingPlcHdr/>
          <w15:appearance w15:val="hidden"/>
        </w:sdtPr>
        <w:sdtContent>
          <w:r w:rsidR="00530EF3" w:rsidRPr="00C8610B">
            <w:rPr>
              <w:rFonts w:ascii="Times New Roman" w:hAnsi="Times New Roman" w:cs="Times New Roman"/>
              <w:color w:val="4472C4" w:themeColor="accent1"/>
              <w:u w:val="single"/>
            </w:rPr>
            <w:t>URL</w:t>
          </w:r>
          <w:r w:rsidR="00530EF3" w:rsidRPr="00C8610B">
            <w:rPr>
              <w:rFonts w:ascii="Times New Roman" w:hAnsi="Times New Roman" w:cs="Times New Roman"/>
            </w:rPr>
            <w:t>.</w:t>
          </w:r>
        </w:sdtContent>
      </w:sdt>
    </w:p>
    <w:p w14:paraId="11682511" w14:textId="77777777" w:rsidR="576062CF" w:rsidRPr="00C8610B" w:rsidRDefault="576062CF">
      <w:pPr>
        <w:rPr>
          <w:rFonts w:ascii="Times New Roman" w:hAnsi="Times New Roman" w:cs="Times New Roman"/>
        </w:rPr>
      </w:pPr>
      <w:r w:rsidRPr="00C8610B">
        <w:rPr>
          <w:rFonts w:ascii="Times New Roman" w:hAnsi="Times New Roman" w:cs="Times New Roman"/>
        </w:rPr>
        <w:br w:type="page"/>
      </w:r>
    </w:p>
    <w:p w14:paraId="04D9A233" w14:textId="3B985060" w:rsidR="576062CF" w:rsidRPr="00C8610B" w:rsidRDefault="576062CF" w:rsidP="003123AC">
      <w:pPr>
        <w:ind w:firstLine="0"/>
        <w:rPr>
          <w:rFonts w:ascii="Times New Roman" w:hAnsi="Times New Roman" w:cs="Times New Roman"/>
        </w:rPr>
      </w:pPr>
    </w:p>
    <w:p w14:paraId="613BE3D4" w14:textId="77777777" w:rsidR="576062CF" w:rsidRPr="00C8610B" w:rsidRDefault="00000000" w:rsidP="00B5233A">
      <w:pPr>
        <w:pStyle w:val="TableHeading"/>
        <w:rPr>
          <w:rFonts w:ascii="Times New Roman" w:hAnsi="Times New Roman" w:cs="Times New Roman"/>
        </w:rPr>
      </w:pPr>
      <w:sdt>
        <w:sdtPr>
          <w:rPr>
            <w:rFonts w:ascii="Times New Roman" w:hAnsi="Times New Roman" w:cs="Times New Roman"/>
          </w:rPr>
          <w:id w:val="276222477"/>
          <w:placeholder>
            <w:docPart w:val="4D8C84E6559E456FA2132DCB056F12C5"/>
          </w:placeholder>
          <w:temporary/>
          <w:showingPlcHdr/>
          <w15:appearance w15:val="hidden"/>
        </w:sdtPr>
        <w:sdtContent>
          <w:r w:rsidR="00823731" w:rsidRPr="00C8610B">
            <w:rPr>
              <w:rFonts w:ascii="Times New Roman" w:hAnsi="Times New Roman" w:cs="Times New Roman"/>
            </w:rPr>
            <w:t>Figures Title</w:t>
          </w:r>
        </w:sdtContent>
      </w:sdt>
      <w:r w:rsidR="576062CF" w:rsidRPr="00C8610B">
        <w:rPr>
          <w:rFonts w:ascii="Times New Roman" w:hAnsi="Times New Roman" w:cs="Times New Roman"/>
        </w:rPr>
        <w:t xml:space="preserve"> </w:t>
      </w:r>
    </w:p>
    <w:p w14:paraId="51A025ED" w14:textId="77777777" w:rsidR="00530EF3" w:rsidRPr="00C8610B" w:rsidRDefault="00000000" w:rsidP="00530EF3">
      <w:pPr>
        <w:pStyle w:val="CaptionCallout"/>
        <w:rPr>
          <w:rFonts w:ascii="Times New Roman" w:hAnsi="Times New Roman" w:cs="Times New Roman"/>
        </w:rPr>
      </w:pPr>
      <w:sdt>
        <w:sdtPr>
          <w:rPr>
            <w:rFonts w:ascii="Times New Roman" w:hAnsi="Times New Roman" w:cs="Times New Roman"/>
            <w:i/>
            <w:iCs/>
          </w:rPr>
          <w:id w:val="748705629"/>
          <w:placeholder>
            <w:docPart w:val="4876F78F77484DD3B794DA3881C4DC7A"/>
          </w:placeholder>
          <w:temporary/>
          <w:showingPlcHdr/>
          <w15:appearance w15:val="hidden"/>
        </w:sdtPr>
        <w:sdtContent>
          <w:r w:rsidR="00530EF3" w:rsidRPr="00C8610B">
            <w:rPr>
              <w:rFonts w:ascii="Times New Roman" w:hAnsi="Times New Roman" w:cs="Times New Roman"/>
            </w:rPr>
            <w:t>Figure 1.</w:t>
          </w:r>
        </w:sdtContent>
      </w:sdt>
      <w:r w:rsidR="00530EF3" w:rsidRPr="00C8610B">
        <w:rPr>
          <w:rFonts w:ascii="Times New Roman" w:hAnsi="Times New Roman" w:cs="Times New Roman"/>
        </w:rPr>
        <w:t xml:space="preserve"> </w:t>
      </w:r>
    </w:p>
    <w:p w14:paraId="07DBD875" w14:textId="77777777" w:rsidR="00530EF3" w:rsidRPr="00C8610B" w:rsidRDefault="00000000" w:rsidP="00530EF3">
      <w:pPr>
        <w:pStyle w:val="Caption"/>
        <w:rPr>
          <w:rFonts w:ascii="Times New Roman" w:hAnsi="Times New Roman" w:cs="Times New Roman"/>
        </w:rPr>
      </w:pPr>
      <w:sdt>
        <w:sdtPr>
          <w:rPr>
            <w:rFonts w:ascii="Times New Roman" w:hAnsi="Times New Roman" w:cs="Times New Roman"/>
          </w:rPr>
          <w:id w:val="1327716691"/>
          <w:placeholder>
            <w:docPart w:val="4CB5F17437094BD787412C3DB072E92C"/>
          </w:placeholder>
          <w:temporary/>
          <w:showingPlcHdr/>
          <w15:appearance w15:val="hidden"/>
        </w:sdtPr>
        <w:sdtContent>
          <w:r w:rsidR="00530EF3" w:rsidRPr="00C8610B">
            <w:rPr>
              <w:rFonts w:ascii="Times New Roman" w:hAnsi="Times New Roman" w:cs="Times New Roman"/>
            </w:rPr>
            <w:t>Include all figures in their own section, following references, footnotes, and tables. Include a numbered caption for each figure. Use the Table/Figure style for easy spacing between figure and caption.</w:t>
          </w:r>
        </w:sdtContent>
      </w:sdt>
    </w:p>
    <w:p w14:paraId="180BAE70" w14:textId="77777777" w:rsidR="00DF3215" w:rsidRPr="00C8610B" w:rsidRDefault="00DF3215" w:rsidP="00530EF3">
      <w:pPr>
        <w:pStyle w:val="NoIndent"/>
        <w:rPr>
          <w:rFonts w:ascii="Times New Roman" w:hAnsi="Times New Roman" w:cs="Times New Roman"/>
        </w:rPr>
      </w:pPr>
    </w:p>
    <w:p w14:paraId="59AB5064" w14:textId="67C447DE" w:rsidR="576062CF" w:rsidRPr="003123AC" w:rsidRDefault="576062CF" w:rsidP="003123AC">
      <w:pPr>
        <w:pStyle w:val="NoIndent"/>
        <w:rPr>
          <w:rFonts w:ascii="Times New Roman" w:eastAsia="Calibri" w:hAnsi="Times New Roman" w:cs="Times New Roman"/>
          <w:color w:val="4C4F69" w:themeColor="text1"/>
        </w:rPr>
      </w:pPr>
      <w:r w:rsidRPr="00C8610B">
        <w:rPr>
          <w:rFonts w:ascii="Times New Roman" w:hAnsi="Times New Roman" w:cs="Times New Roman"/>
          <w:noProof/>
          <w:lang w:val="en-AU" w:eastAsia="en-AU"/>
        </w:rPr>
        <w:drawing>
          <wp:inline distT="0" distB="0" distL="0" distR="0" wp14:anchorId="1C37E2DF" wp14:editId="270756FC">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sectPr w:rsidR="576062CF" w:rsidRPr="003123AC">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F1E71" w14:textId="77777777" w:rsidR="00FB2487" w:rsidRDefault="00FB2487">
      <w:pPr>
        <w:spacing w:line="240" w:lineRule="auto"/>
      </w:pPr>
      <w:r>
        <w:separator/>
      </w:r>
    </w:p>
  </w:endnote>
  <w:endnote w:type="continuationSeparator" w:id="0">
    <w:p w14:paraId="34F0E1BF" w14:textId="77777777" w:rsidR="00FB2487" w:rsidRDefault="00FB2487">
      <w:pPr>
        <w:spacing w:line="240" w:lineRule="auto"/>
      </w:pPr>
      <w:r>
        <w:continuationSeparator/>
      </w:r>
    </w:p>
  </w:endnote>
  <w:endnote w:type="continuationNotice" w:id="1">
    <w:p w14:paraId="646EC25D" w14:textId="77777777" w:rsidR="00FB2487" w:rsidRDefault="00FB24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2B8B984" w14:textId="77777777" w:rsidTr="733B038C">
      <w:tc>
        <w:tcPr>
          <w:tcW w:w="3120" w:type="dxa"/>
        </w:tcPr>
        <w:p w14:paraId="40ABBFE2" w14:textId="77777777" w:rsidR="733B038C" w:rsidRDefault="733B038C" w:rsidP="733B038C">
          <w:pPr>
            <w:pStyle w:val="Header"/>
            <w:ind w:left="-115"/>
          </w:pPr>
        </w:p>
      </w:tc>
      <w:tc>
        <w:tcPr>
          <w:tcW w:w="3120" w:type="dxa"/>
        </w:tcPr>
        <w:p w14:paraId="17ED1EC4" w14:textId="77777777" w:rsidR="733B038C" w:rsidRDefault="733B038C" w:rsidP="733B038C">
          <w:pPr>
            <w:pStyle w:val="Header"/>
            <w:jc w:val="center"/>
          </w:pPr>
        </w:p>
      </w:tc>
      <w:tc>
        <w:tcPr>
          <w:tcW w:w="3120" w:type="dxa"/>
        </w:tcPr>
        <w:p w14:paraId="7EC1FAA0" w14:textId="77777777" w:rsidR="733B038C" w:rsidRDefault="733B038C" w:rsidP="733B038C">
          <w:pPr>
            <w:pStyle w:val="Header"/>
            <w:ind w:right="-115"/>
            <w:jc w:val="right"/>
          </w:pPr>
        </w:p>
      </w:tc>
    </w:tr>
  </w:tbl>
  <w:p w14:paraId="33B204A6"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EFDAD99" w14:textId="77777777" w:rsidTr="733B038C">
      <w:tc>
        <w:tcPr>
          <w:tcW w:w="3120" w:type="dxa"/>
        </w:tcPr>
        <w:p w14:paraId="48DBEB07" w14:textId="77777777" w:rsidR="733B038C" w:rsidRDefault="733B038C" w:rsidP="733B038C">
          <w:pPr>
            <w:pStyle w:val="Header"/>
            <w:ind w:left="-115"/>
          </w:pPr>
        </w:p>
      </w:tc>
      <w:tc>
        <w:tcPr>
          <w:tcW w:w="3120" w:type="dxa"/>
        </w:tcPr>
        <w:p w14:paraId="37D44A54" w14:textId="77777777" w:rsidR="733B038C" w:rsidRDefault="733B038C" w:rsidP="733B038C">
          <w:pPr>
            <w:pStyle w:val="Header"/>
            <w:jc w:val="center"/>
          </w:pPr>
        </w:p>
      </w:tc>
      <w:tc>
        <w:tcPr>
          <w:tcW w:w="3120" w:type="dxa"/>
        </w:tcPr>
        <w:p w14:paraId="663449BC" w14:textId="77777777" w:rsidR="733B038C" w:rsidRDefault="733B038C" w:rsidP="733B038C">
          <w:pPr>
            <w:pStyle w:val="Header"/>
            <w:ind w:right="-115"/>
            <w:jc w:val="right"/>
          </w:pPr>
        </w:p>
      </w:tc>
    </w:tr>
  </w:tbl>
  <w:p w14:paraId="64F9D3E5"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2E0A7" w14:textId="77777777" w:rsidR="00FB2487" w:rsidRDefault="00FB2487">
      <w:pPr>
        <w:spacing w:line="240" w:lineRule="auto"/>
      </w:pPr>
      <w:r>
        <w:separator/>
      </w:r>
    </w:p>
  </w:footnote>
  <w:footnote w:type="continuationSeparator" w:id="0">
    <w:p w14:paraId="6ED3857C" w14:textId="77777777" w:rsidR="00FB2487" w:rsidRDefault="00FB2487">
      <w:pPr>
        <w:spacing w:line="240" w:lineRule="auto"/>
      </w:pPr>
      <w:r>
        <w:continuationSeparator/>
      </w:r>
    </w:p>
  </w:footnote>
  <w:footnote w:type="continuationNotice" w:id="1">
    <w:p w14:paraId="0B7C733F" w14:textId="77777777" w:rsidR="00FB2487" w:rsidRDefault="00FB24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057B2" w14:textId="77777777" w:rsidTr="008830C9">
      <w:tc>
        <w:tcPr>
          <w:tcW w:w="3120" w:type="dxa"/>
        </w:tcPr>
        <w:p w14:paraId="22D2BBD8" w14:textId="413236A2" w:rsidR="00604652" w:rsidRPr="00C8610B" w:rsidRDefault="00B83927" w:rsidP="00604652">
          <w:pPr>
            <w:pStyle w:val="Header"/>
            <w:rPr>
              <w:rFonts w:ascii="Times New Roman" w:hAnsi="Times New Roman" w:cs="Times New Roman"/>
            </w:rPr>
          </w:pPr>
          <w:r w:rsidRPr="00B83927">
            <w:rPr>
              <w:rFonts w:ascii="Times New Roman" w:hAnsi="Times New Roman" w:cs="Times New Roman"/>
            </w:rPr>
            <w:t>NLP</w:t>
          </w:r>
          <w:r>
            <w:rPr>
              <w:rFonts w:ascii="Times New Roman" w:hAnsi="Times New Roman" w:cs="Times New Roman"/>
            </w:rPr>
            <w:t xml:space="preserve"> A2 </w:t>
          </w:r>
          <w:r w:rsidRPr="00B83927">
            <w:rPr>
              <w:rFonts w:ascii="Times New Roman" w:hAnsi="Times New Roman" w:cs="Times New Roman"/>
            </w:rPr>
            <w:t>Pun Detection Project</w:t>
          </w:r>
        </w:p>
      </w:tc>
      <w:tc>
        <w:tcPr>
          <w:tcW w:w="3120" w:type="dxa"/>
        </w:tcPr>
        <w:p w14:paraId="097D1E8B" w14:textId="77777777" w:rsidR="00904DBE" w:rsidRDefault="00904DBE" w:rsidP="00904DBE">
          <w:pPr>
            <w:pStyle w:val="Header"/>
            <w:jc w:val="center"/>
          </w:pPr>
        </w:p>
      </w:tc>
      <w:tc>
        <w:tcPr>
          <w:tcW w:w="3120" w:type="dxa"/>
        </w:tcPr>
        <w:p w14:paraId="2009828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491106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6CFAD0C" w14:textId="77777777" w:rsidTr="00FD478C">
      <w:tc>
        <w:tcPr>
          <w:tcW w:w="3120" w:type="dxa"/>
        </w:tcPr>
        <w:p w14:paraId="10D71638" w14:textId="0A48FC6B" w:rsidR="00B83927" w:rsidRPr="00FD478C" w:rsidRDefault="00B83927" w:rsidP="00FD478C">
          <w:pPr>
            <w:pStyle w:val="Header"/>
          </w:pPr>
          <w:r>
            <w:t>NLP Speech Recognition Pun Detection Project Proposal</w:t>
          </w:r>
        </w:p>
      </w:tc>
      <w:tc>
        <w:tcPr>
          <w:tcW w:w="3120" w:type="dxa"/>
        </w:tcPr>
        <w:p w14:paraId="267C2B8D" w14:textId="77777777" w:rsidR="733B038C" w:rsidRDefault="733B038C" w:rsidP="733B038C">
          <w:pPr>
            <w:pStyle w:val="Header"/>
            <w:jc w:val="center"/>
          </w:pPr>
        </w:p>
      </w:tc>
      <w:tc>
        <w:tcPr>
          <w:tcW w:w="3120" w:type="dxa"/>
        </w:tcPr>
        <w:p w14:paraId="049F8576" w14:textId="77777777" w:rsidR="733B038C" w:rsidRDefault="733B038C" w:rsidP="733B038C">
          <w:pPr>
            <w:pStyle w:val="Header"/>
            <w:ind w:right="-115"/>
            <w:jc w:val="right"/>
          </w:pPr>
        </w:p>
      </w:tc>
    </w:tr>
  </w:tbl>
  <w:p w14:paraId="182E9382"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3A"/>
    <w:rsid w:val="001C69E9"/>
    <w:rsid w:val="002C3BE4"/>
    <w:rsid w:val="002F7E04"/>
    <w:rsid w:val="003123AC"/>
    <w:rsid w:val="00371BD9"/>
    <w:rsid w:val="0042207D"/>
    <w:rsid w:val="004C683E"/>
    <w:rsid w:val="00500997"/>
    <w:rsid w:val="00530EF3"/>
    <w:rsid w:val="00535B8D"/>
    <w:rsid w:val="005936DA"/>
    <w:rsid w:val="00604652"/>
    <w:rsid w:val="006152D7"/>
    <w:rsid w:val="006C101C"/>
    <w:rsid w:val="006F4709"/>
    <w:rsid w:val="00702B81"/>
    <w:rsid w:val="00727711"/>
    <w:rsid w:val="0074264E"/>
    <w:rsid w:val="00796468"/>
    <w:rsid w:val="007D4A2B"/>
    <w:rsid w:val="007E2D6A"/>
    <w:rsid w:val="008078FA"/>
    <w:rsid w:val="00823731"/>
    <w:rsid w:val="00904DBE"/>
    <w:rsid w:val="00A75901"/>
    <w:rsid w:val="00B5233A"/>
    <w:rsid w:val="00B83927"/>
    <w:rsid w:val="00BA6612"/>
    <w:rsid w:val="00BC2BE3"/>
    <w:rsid w:val="00C26C30"/>
    <w:rsid w:val="00C8610B"/>
    <w:rsid w:val="00CA1E31"/>
    <w:rsid w:val="00CB053A"/>
    <w:rsid w:val="00CD7F50"/>
    <w:rsid w:val="00DA395D"/>
    <w:rsid w:val="00DF1ADF"/>
    <w:rsid w:val="00DF3215"/>
    <w:rsid w:val="00E078FD"/>
    <w:rsid w:val="00E23707"/>
    <w:rsid w:val="00E86152"/>
    <w:rsid w:val="00E879E7"/>
    <w:rsid w:val="00F43ACD"/>
    <w:rsid w:val="00F941E8"/>
    <w:rsid w:val="00FA4C9E"/>
    <w:rsid w:val="00FB2487"/>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651C7"/>
  <w15:chartTrackingRefBased/>
  <w15:docId w15:val="{CA5857D8-0422-43DE-92AC-18B1C04B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4C4F69" w:themeColor="text1"/>
        <w:left w:val="single" w:sz="4" w:space="0" w:color="4C4F69" w:themeColor="text1"/>
        <w:bottom w:val="single" w:sz="4" w:space="0" w:color="4C4F69" w:themeColor="text1"/>
        <w:right w:val="single" w:sz="4" w:space="0" w:color="4C4F69" w:themeColor="text1"/>
        <w:insideH w:val="single" w:sz="4" w:space="0" w:color="4C4F69" w:themeColor="text1"/>
        <w:insideV w:val="single" w:sz="4" w:space="0" w:color="4C4F69"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B8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achel.Tucker@Student.Torrense.Edu.Au" TargetMode="External"/><Relationship Id="rId4" Type="http://schemas.openxmlformats.org/officeDocument/2006/relationships/styles" Target="styles.xml"/><Relationship Id="rId9" Type="http://schemas.openxmlformats.org/officeDocument/2006/relationships/hyperlink" Target="mailto:Michael.Cuffe@Student.Torrense.Edu.A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AppData\Local\Microsoft\Office\16.0\DTS\en-AU%7bD1A88572-E25E-4847-A9EE-0C4F6BB8891D%7d\%7bF0E20EE2-D0C1-4D1E-8798-E9B47906E88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C330D8CDDC45F3818F427C522AE2CC"/>
        <w:category>
          <w:name w:val="General"/>
          <w:gallery w:val="placeholder"/>
        </w:category>
        <w:types>
          <w:type w:val="bbPlcHdr"/>
        </w:types>
        <w:behaviors>
          <w:behavior w:val="content"/>
        </w:behaviors>
        <w:guid w:val="{960A0439-AE62-4717-8D20-E55C2F974EA8}"/>
      </w:docPartPr>
      <w:docPartBody>
        <w:p w:rsidR="00597755" w:rsidRDefault="00000000">
          <w:pPr>
            <w:pStyle w:val="47C330D8CDDC45F3818F427C522AE2CC"/>
          </w:pPr>
          <w:r w:rsidRPr="576062CF">
            <w:t>Author Note</w:t>
          </w:r>
        </w:p>
      </w:docPartBody>
    </w:docPart>
    <w:docPart>
      <w:docPartPr>
        <w:name w:val="BFA53416C75B4E659EBAC5945B8A8A11"/>
        <w:category>
          <w:name w:val="General"/>
          <w:gallery w:val="placeholder"/>
        </w:category>
        <w:types>
          <w:type w:val="bbPlcHdr"/>
        </w:types>
        <w:behaviors>
          <w:behavior w:val="content"/>
        </w:behaviors>
        <w:guid w:val="{D87AF90C-BEE6-478F-808E-7C211541D39E}"/>
      </w:docPartPr>
      <w:docPartBody>
        <w:p w:rsidR="00597755" w:rsidRDefault="00000000">
          <w:pPr>
            <w:pStyle w:val="BFA53416C75B4E659EBAC5945B8A8A11"/>
          </w:pPr>
          <w:r w:rsidRPr="576062CF">
            <w:t>Abstract</w:t>
          </w:r>
        </w:p>
      </w:docPartBody>
    </w:docPart>
    <w:docPart>
      <w:docPartPr>
        <w:name w:val="4B56BEA0DBB24B9987769BCFD8C082E0"/>
        <w:category>
          <w:name w:val="General"/>
          <w:gallery w:val="placeholder"/>
        </w:category>
        <w:types>
          <w:type w:val="bbPlcHdr"/>
        </w:types>
        <w:behaviors>
          <w:behavior w:val="content"/>
        </w:behaviors>
        <w:guid w:val="{25CAAD05-47F2-4C52-8F68-C1CFC24F1A30}"/>
      </w:docPartPr>
      <w:docPartBody>
        <w:p w:rsidR="00597755" w:rsidRDefault="00000000">
          <w:pPr>
            <w:pStyle w:val="4B56BEA0DBB24B9987769BCFD8C082E0"/>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8412CD230DF84F64BA50873A07C13146"/>
        <w:category>
          <w:name w:val="General"/>
          <w:gallery w:val="placeholder"/>
        </w:category>
        <w:types>
          <w:type w:val="bbPlcHdr"/>
        </w:types>
        <w:behaviors>
          <w:behavior w:val="content"/>
        </w:behaviors>
        <w:guid w:val="{2726741E-6070-4ACC-9561-8B74BAED4EAD}"/>
      </w:docPartPr>
      <w:docPartBody>
        <w:p w:rsidR="00597755" w:rsidRDefault="00000000">
          <w:pPr>
            <w:pStyle w:val="8412CD230DF84F64BA50873A07C13146"/>
          </w:pPr>
          <w:r w:rsidRPr="576062CF">
            <w:t>Paper Tit</w:t>
          </w:r>
          <w:r>
            <w:t>le in Bold at the Top of Page 2</w:t>
          </w:r>
        </w:p>
      </w:docPartBody>
    </w:docPart>
    <w:docPart>
      <w:docPartPr>
        <w:name w:val="649792B05885477B84611A964253172A"/>
        <w:category>
          <w:name w:val="General"/>
          <w:gallery w:val="placeholder"/>
        </w:category>
        <w:types>
          <w:type w:val="bbPlcHdr"/>
        </w:types>
        <w:behaviors>
          <w:behavior w:val="content"/>
        </w:behaviors>
        <w:guid w:val="{5B1D1925-4112-4F19-9B88-920659DF65C3}"/>
      </w:docPartPr>
      <w:docPartBody>
        <w:p w:rsidR="00597755" w:rsidRDefault="00000000">
          <w:pPr>
            <w:pStyle w:val="649792B05885477B84611A964253172A"/>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3491A8BA32AC4839B1AEB8CF5857C085"/>
        <w:category>
          <w:name w:val="General"/>
          <w:gallery w:val="placeholder"/>
        </w:category>
        <w:types>
          <w:type w:val="bbPlcHdr"/>
        </w:types>
        <w:behaviors>
          <w:behavior w:val="content"/>
        </w:behaviors>
        <w:guid w:val="{86C33563-262C-43C2-857B-E4CC14D60E3F}"/>
      </w:docPartPr>
      <w:docPartBody>
        <w:p w:rsidR="00597755" w:rsidRDefault="00000000">
          <w:pPr>
            <w:pStyle w:val="3491A8BA32AC4839B1AEB8CF5857C085"/>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F3A8A30168094F36A095DD57C7F3B99B"/>
        <w:category>
          <w:name w:val="General"/>
          <w:gallery w:val="placeholder"/>
        </w:category>
        <w:types>
          <w:type w:val="bbPlcHdr"/>
        </w:types>
        <w:behaviors>
          <w:behavior w:val="content"/>
        </w:behaviors>
        <w:guid w:val="{5BA839C8-B2E7-4529-87FD-530768208052}"/>
      </w:docPartPr>
      <w:docPartBody>
        <w:p w:rsidR="00597755" w:rsidRDefault="00000000">
          <w:pPr>
            <w:pStyle w:val="F3A8A30168094F36A095DD57C7F3B99B"/>
          </w:pPr>
          <w:r w:rsidRPr="576062CF">
            <w:t>References</w:t>
          </w:r>
        </w:p>
      </w:docPartBody>
    </w:docPart>
    <w:docPart>
      <w:docPartPr>
        <w:name w:val="41A13E61E61342B2889F1D64116B2E40"/>
        <w:category>
          <w:name w:val="General"/>
          <w:gallery w:val="placeholder"/>
        </w:category>
        <w:types>
          <w:type w:val="bbPlcHdr"/>
        </w:types>
        <w:behaviors>
          <w:behavior w:val="content"/>
        </w:behaviors>
        <w:guid w:val="{F6AC697B-A365-44A6-82CF-53486D9054E6}"/>
      </w:docPartPr>
      <w:docPartBody>
        <w:p w:rsidR="00597755" w:rsidRDefault="00000000">
          <w:pPr>
            <w:pStyle w:val="41A13E61E61342B2889F1D64116B2E40"/>
          </w:pPr>
          <w:r>
            <w:t>Last Name, A. B. (Year). Article Title.</w:t>
          </w:r>
        </w:p>
      </w:docPartBody>
    </w:docPart>
    <w:docPart>
      <w:docPartPr>
        <w:name w:val="FA59CDB1BEFD459994B273B3217D2D9F"/>
        <w:category>
          <w:name w:val="General"/>
          <w:gallery w:val="placeholder"/>
        </w:category>
        <w:types>
          <w:type w:val="bbPlcHdr"/>
        </w:types>
        <w:behaviors>
          <w:behavior w:val="content"/>
        </w:behaviors>
        <w:guid w:val="{FE67B249-71AC-4276-BAAD-A4EB8C50ED1B}"/>
      </w:docPartPr>
      <w:docPartBody>
        <w:p w:rsidR="00597755" w:rsidRDefault="00000000">
          <w:pPr>
            <w:pStyle w:val="FA59CDB1BEFD459994B273B3217D2D9F"/>
          </w:pPr>
          <w:r w:rsidRPr="00530EF3">
            <w:rPr>
              <w:rStyle w:val="Emphasis"/>
            </w:rPr>
            <w:t>Journal Title</w:t>
          </w:r>
        </w:p>
      </w:docPartBody>
    </w:docPart>
    <w:docPart>
      <w:docPartPr>
        <w:name w:val="81344C24604F4F2F95897E2E71C68E06"/>
        <w:category>
          <w:name w:val="General"/>
          <w:gallery w:val="placeholder"/>
        </w:category>
        <w:types>
          <w:type w:val="bbPlcHdr"/>
        </w:types>
        <w:behaviors>
          <w:behavior w:val="content"/>
        </w:behaviors>
        <w:guid w:val="{1932DD16-EC34-4090-A835-AA5238F4A8EB}"/>
      </w:docPartPr>
      <w:docPartBody>
        <w:p w:rsidR="00597755" w:rsidRDefault="00000000">
          <w:pPr>
            <w:pStyle w:val="81344C24604F4F2F95897E2E71C68E06"/>
          </w:pPr>
          <w:r w:rsidRPr="00530EF3">
            <w:t>, Pages #-#. URL.</w:t>
          </w:r>
        </w:p>
      </w:docPartBody>
    </w:docPart>
    <w:docPart>
      <w:docPartPr>
        <w:name w:val="DD820E3C85484EEF9768CADFD89BF143"/>
        <w:category>
          <w:name w:val="General"/>
          <w:gallery w:val="placeholder"/>
        </w:category>
        <w:types>
          <w:type w:val="bbPlcHdr"/>
        </w:types>
        <w:behaviors>
          <w:behavior w:val="content"/>
        </w:behaviors>
        <w:guid w:val="{7AA792AB-8E97-432C-B6F2-AE067F0BF684}"/>
      </w:docPartPr>
      <w:docPartBody>
        <w:p w:rsidR="00597755" w:rsidRDefault="00000000">
          <w:pPr>
            <w:pStyle w:val="DD820E3C85484EEF9768CADFD89BF143"/>
          </w:pPr>
          <w:r w:rsidRPr="72E609EB">
            <w:rPr>
              <w:color w:val="156082" w:themeColor="accent1"/>
              <w:u w:val="single"/>
            </w:rPr>
            <w:t>URL</w:t>
          </w:r>
          <w:r>
            <w:t>.</w:t>
          </w:r>
        </w:p>
      </w:docPartBody>
    </w:docPart>
    <w:docPart>
      <w:docPartPr>
        <w:name w:val="3C7E46EC25A441B8BAF90107B53D26E0"/>
        <w:category>
          <w:name w:val="General"/>
          <w:gallery w:val="placeholder"/>
        </w:category>
        <w:types>
          <w:type w:val="bbPlcHdr"/>
        </w:types>
        <w:behaviors>
          <w:behavior w:val="content"/>
        </w:behaviors>
        <w:guid w:val="{9792CD1D-6377-435E-84A3-47234827E011}"/>
      </w:docPartPr>
      <w:docPartBody>
        <w:p w:rsidR="00597755" w:rsidRDefault="00000000">
          <w:pPr>
            <w:pStyle w:val="3C7E46EC25A441B8BAF90107B53D26E0"/>
          </w:pPr>
          <w:r w:rsidRPr="00530EF3">
            <w:t>Last Name, C. D. (Year).</w:t>
          </w:r>
        </w:p>
      </w:docPartBody>
    </w:docPart>
    <w:docPart>
      <w:docPartPr>
        <w:name w:val="55325AFDF5D5429892BE923046D15049"/>
        <w:category>
          <w:name w:val="General"/>
          <w:gallery w:val="placeholder"/>
        </w:category>
        <w:types>
          <w:type w:val="bbPlcHdr"/>
        </w:types>
        <w:behaviors>
          <w:behavior w:val="content"/>
        </w:behaviors>
        <w:guid w:val="{1C879C7E-BACD-4D64-AEED-82EDCFBAF7AF}"/>
      </w:docPartPr>
      <w:docPartBody>
        <w:p w:rsidR="00597755" w:rsidRDefault="00000000">
          <w:pPr>
            <w:pStyle w:val="55325AFDF5D5429892BE923046D15049"/>
          </w:pPr>
          <w:r w:rsidRPr="00530EF3">
            <w:rPr>
              <w:rStyle w:val="Emphasis"/>
            </w:rPr>
            <w:t>Book Title</w:t>
          </w:r>
        </w:p>
      </w:docPartBody>
    </w:docPart>
    <w:docPart>
      <w:docPartPr>
        <w:name w:val="B9CF5110B58443839F12B0A38C735496"/>
        <w:category>
          <w:name w:val="General"/>
          <w:gallery w:val="placeholder"/>
        </w:category>
        <w:types>
          <w:type w:val="bbPlcHdr"/>
        </w:types>
        <w:behaviors>
          <w:behavior w:val="content"/>
        </w:behaviors>
        <w:guid w:val="{7DFAE8A6-8E6A-4033-92D6-E6099E4557D1}"/>
      </w:docPartPr>
      <w:docPartBody>
        <w:p w:rsidR="00597755" w:rsidRDefault="00000000">
          <w:pPr>
            <w:pStyle w:val="B9CF5110B58443839F12B0A38C735496"/>
          </w:pPr>
          <w:r w:rsidRPr="72E609EB">
            <w:rPr>
              <w:color w:val="156082" w:themeColor="accent1"/>
              <w:u w:val="single"/>
            </w:rPr>
            <w:t>URL</w:t>
          </w:r>
          <w:r>
            <w:t>.</w:t>
          </w:r>
        </w:p>
      </w:docPartBody>
    </w:docPart>
    <w:docPart>
      <w:docPartPr>
        <w:name w:val="101FE3C8287D4028970DE60561FEFC01"/>
        <w:category>
          <w:name w:val="General"/>
          <w:gallery w:val="placeholder"/>
        </w:category>
        <w:types>
          <w:type w:val="bbPlcHdr"/>
        </w:types>
        <w:behaviors>
          <w:behavior w:val="content"/>
        </w:behaviors>
        <w:guid w:val="{0080FD9C-1700-4D24-A2A4-38860AD02482}"/>
      </w:docPartPr>
      <w:docPartBody>
        <w:p w:rsidR="00597755" w:rsidRDefault="00000000">
          <w:pPr>
            <w:pStyle w:val="101FE3C8287D4028970DE60561FEFC01"/>
          </w:pPr>
          <w:r>
            <w:t>Last Name, D. E., Last Name, F. G. (Year).</w:t>
          </w:r>
        </w:p>
      </w:docPartBody>
    </w:docPart>
    <w:docPart>
      <w:docPartPr>
        <w:name w:val="25F10EDF0CD94939B631B83DF8E3E808"/>
        <w:category>
          <w:name w:val="General"/>
          <w:gallery w:val="placeholder"/>
        </w:category>
        <w:types>
          <w:type w:val="bbPlcHdr"/>
        </w:types>
        <w:behaviors>
          <w:behavior w:val="content"/>
        </w:behaviors>
        <w:guid w:val="{D4B5A1D6-1B97-457A-A063-894B0F04AFDA}"/>
      </w:docPartPr>
      <w:docPartBody>
        <w:p w:rsidR="00597755" w:rsidRDefault="00000000">
          <w:pPr>
            <w:pStyle w:val="25F10EDF0CD94939B631B83DF8E3E808"/>
          </w:pPr>
          <w:r w:rsidRPr="00530EF3">
            <w:rPr>
              <w:rStyle w:val="Emphasis"/>
            </w:rPr>
            <w:t>Report Title</w:t>
          </w:r>
        </w:p>
      </w:docPartBody>
    </w:docPart>
    <w:docPart>
      <w:docPartPr>
        <w:name w:val="5A8F367CE72140E690EC35B5AFA4809D"/>
        <w:category>
          <w:name w:val="General"/>
          <w:gallery w:val="placeholder"/>
        </w:category>
        <w:types>
          <w:type w:val="bbPlcHdr"/>
        </w:types>
        <w:behaviors>
          <w:behavior w:val="content"/>
        </w:behaviors>
        <w:guid w:val="{4D6E80BD-19B0-4FE6-A797-7DB11D01BB70}"/>
      </w:docPartPr>
      <w:docPartBody>
        <w:p w:rsidR="00597755" w:rsidRDefault="00000000">
          <w:pPr>
            <w:pStyle w:val="5A8F367CE72140E690EC35B5AFA4809D"/>
          </w:pPr>
          <w:r w:rsidRPr="72E609EB">
            <w:rPr>
              <w:color w:val="156082" w:themeColor="accent1"/>
              <w:u w:val="single"/>
            </w:rPr>
            <w:t>URL</w:t>
          </w:r>
          <w:r>
            <w:t>.</w:t>
          </w:r>
        </w:p>
      </w:docPartBody>
    </w:docPart>
    <w:docPart>
      <w:docPartPr>
        <w:name w:val="3CAADD87F75B4B73BAD9A7E082463FB3"/>
        <w:category>
          <w:name w:val="General"/>
          <w:gallery w:val="placeholder"/>
        </w:category>
        <w:types>
          <w:type w:val="bbPlcHdr"/>
        </w:types>
        <w:behaviors>
          <w:behavior w:val="content"/>
        </w:behaviors>
        <w:guid w:val="{BFD42FDB-E93F-4C75-BB10-88B107C0598A}"/>
      </w:docPartPr>
      <w:docPartBody>
        <w:p w:rsidR="00597755" w:rsidRDefault="00000000">
          <w:pPr>
            <w:pStyle w:val="3CAADD87F75B4B73BAD9A7E082463FB3"/>
          </w:pPr>
          <w:r>
            <w:t>Last Name, H. I. (Year, Month Day). Article Title/Headline.</w:t>
          </w:r>
        </w:p>
      </w:docPartBody>
    </w:docPart>
    <w:docPart>
      <w:docPartPr>
        <w:name w:val="87523EE0A02146DFA12598478E6F1145"/>
        <w:category>
          <w:name w:val="General"/>
          <w:gallery w:val="placeholder"/>
        </w:category>
        <w:types>
          <w:type w:val="bbPlcHdr"/>
        </w:types>
        <w:behaviors>
          <w:behavior w:val="content"/>
        </w:behaviors>
        <w:guid w:val="{63D6F623-D7AF-4010-A0F3-CBC5CA1E7A68}"/>
      </w:docPartPr>
      <w:docPartBody>
        <w:p w:rsidR="00597755" w:rsidRDefault="00000000">
          <w:pPr>
            <w:pStyle w:val="87523EE0A02146DFA12598478E6F1145"/>
          </w:pPr>
          <w:r w:rsidRPr="00530EF3">
            <w:rPr>
              <w:rStyle w:val="Emphasis"/>
            </w:rPr>
            <w:t>Periodical.</w:t>
          </w:r>
        </w:p>
      </w:docPartBody>
    </w:docPart>
    <w:docPart>
      <w:docPartPr>
        <w:name w:val="7F213895ACE44891A2C76028BF76FB31"/>
        <w:category>
          <w:name w:val="General"/>
          <w:gallery w:val="placeholder"/>
        </w:category>
        <w:types>
          <w:type w:val="bbPlcHdr"/>
        </w:types>
        <w:behaviors>
          <w:behavior w:val="content"/>
        </w:behaviors>
        <w:guid w:val="{D5378CDC-D737-4A2E-9FB5-AF36CF809887}"/>
      </w:docPartPr>
      <w:docPartBody>
        <w:p w:rsidR="00597755" w:rsidRDefault="00000000">
          <w:pPr>
            <w:pStyle w:val="7F213895ACE44891A2C76028BF76FB31"/>
          </w:pPr>
          <w:r>
            <w:t>Organization Name. (Year, Month Day).</w:t>
          </w:r>
        </w:p>
      </w:docPartBody>
    </w:docPart>
    <w:docPart>
      <w:docPartPr>
        <w:name w:val="74771744B72D48D59BC8669952737730"/>
        <w:category>
          <w:name w:val="General"/>
          <w:gallery w:val="placeholder"/>
        </w:category>
        <w:types>
          <w:type w:val="bbPlcHdr"/>
        </w:types>
        <w:behaviors>
          <w:behavior w:val="content"/>
        </w:behaviors>
        <w:guid w:val="{7604C65F-D81B-4A0B-B30D-9E8ACA1E1352}"/>
      </w:docPartPr>
      <w:docPartBody>
        <w:p w:rsidR="00597755" w:rsidRDefault="00000000">
          <w:pPr>
            <w:pStyle w:val="74771744B72D48D59BC8669952737730"/>
          </w:pPr>
          <w:r w:rsidRPr="00530EF3">
            <w:rPr>
              <w:rStyle w:val="Emphasis"/>
            </w:rPr>
            <w:t>Webpage Title.</w:t>
          </w:r>
        </w:p>
      </w:docPartBody>
    </w:docPart>
    <w:docPart>
      <w:docPartPr>
        <w:name w:val="17C82111D58E42CCA69D60F0F0BC66C2"/>
        <w:category>
          <w:name w:val="General"/>
          <w:gallery w:val="placeholder"/>
        </w:category>
        <w:types>
          <w:type w:val="bbPlcHdr"/>
        </w:types>
        <w:behaviors>
          <w:behavior w:val="content"/>
        </w:behaviors>
        <w:guid w:val="{7C025E1D-0FDF-43ED-8FFB-D3E00A14B5D5}"/>
      </w:docPartPr>
      <w:docPartBody>
        <w:p w:rsidR="00597755" w:rsidRDefault="00000000">
          <w:pPr>
            <w:pStyle w:val="17C82111D58E42CCA69D60F0F0BC66C2"/>
          </w:pPr>
          <w:r w:rsidRPr="72E609EB">
            <w:rPr>
              <w:color w:val="156082" w:themeColor="accent1"/>
              <w:u w:val="single"/>
            </w:rPr>
            <w:t>URL</w:t>
          </w:r>
          <w:r>
            <w:t>.</w:t>
          </w:r>
        </w:p>
      </w:docPartBody>
    </w:docPart>
    <w:docPart>
      <w:docPartPr>
        <w:name w:val="4D8C84E6559E456FA2132DCB056F12C5"/>
        <w:category>
          <w:name w:val="General"/>
          <w:gallery w:val="placeholder"/>
        </w:category>
        <w:types>
          <w:type w:val="bbPlcHdr"/>
        </w:types>
        <w:behaviors>
          <w:behavior w:val="content"/>
        </w:behaviors>
        <w:guid w:val="{8CBB9124-9672-4CC6-9DFC-16D57D04A9CF}"/>
      </w:docPartPr>
      <w:docPartBody>
        <w:p w:rsidR="00597755" w:rsidRDefault="00000000">
          <w:pPr>
            <w:pStyle w:val="4D8C84E6559E456FA2132DCB056F12C5"/>
          </w:pPr>
          <w:r w:rsidRPr="00B5233A">
            <w:t>Figures Title</w:t>
          </w:r>
        </w:p>
      </w:docPartBody>
    </w:docPart>
    <w:docPart>
      <w:docPartPr>
        <w:name w:val="4876F78F77484DD3B794DA3881C4DC7A"/>
        <w:category>
          <w:name w:val="General"/>
          <w:gallery w:val="placeholder"/>
        </w:category>
        <w:types>
          <w:type w:val="bbPlcHdr"/>
        </w:types>
        <w:behaviors>
          <w:behavior w:val="content"/>
        </w:behaviors>
        <w:guid w:val="{724FA2DA-A570-4EC8-AB34-67068EF734CC}"/>
      </w:docPartPr>
      <w:docPartBody>
        <w:p w:rsidR="00597755" w:rsidRDefault="00000000">
          <w:pPr>
            <w:pStyle w:val="4876F78F77484DD3B794DA3881C4DC7A"/>
          </w:pPr>
          <w:r w:rsidRPr="00530EF3">
            <w:rPr>
              <w:b/>
            </w:rPr>
            <w:t>Figure 1.</w:t>
          </w:r>
        </w:p>
      </w:docPartBody>
    </w:docPart>
    <w:docPart>
      <w:docPartPr>
        <w:name w:val="4CB5F17437094BD787412C3DB072E92C"/>
        <w:category>
          <w:name w:val="General"/>
          <w:gallery w:val="placeholder"/>
        </w:category>
        <w:types>
          <w:type w:val="bbPlcHdr"/>
        </w:types>
        <w:behaviors>
          <w:behavior w:val="content"/>
        </w:behaviors>
        <w:guid w:val="{5772DD9B-0AC9-49E3-95A1-FF72F8F56C3B}"/>
      </w:docPartPr>
      <w:docPartBody>
        <w:p w:rsidR="00597755" w:rsidRDefault="00000000">
          <w:pPr>
            <w:pStyle w:val="4CB5F17437094BD787412C3DB072E92C"/>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F4"/>
    <w:rsid w:val="001C69E9"/>
    <w:rsid w:val="002C4C17"/>
    <w:rsid w:val="00535B8D"/>
    <w:rsid w:val="00540DF4"/>
    <w:rsid w:val="005977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A227EFC294BF19560B367AFEA797F">
    <w:name w:val="C42A227EFC294BF19560B367AFEA797F"/>
  </w:style>
  <w:style w:type="paragraph" w:customStyle="1" w:styleId="43C08D01C1B84DFDBF748C9B8EAE4364">
    <w:name w:val="43C08D01C1B84DFDBF748C9B8EAE4364"/>
  </w:style>
  <w:style w:type="paragraph" w:customStyle="1" w:styleId="43CBB1FFE4F74B5FAC73019E47792372">
    <w:name w:val="43CBB1FFE4F74B5FAC73019E47792372"/>
  </w:style>
  <w:style w:type="paragraph" w:customStyle="1" w:styleId="CB97E7D257494EA688C86FCC9447B112">
    <w:name w:val="CB97E7D257494EA688C86FCC9447B112"/>
  </w:style>
  <w:style w:type="paragraph" w:customStyle="1" w:styleId="AA33E3ABA6D04D0492BA8ED173F75E88">
    <w:name w:val="AA33E3ABA6D04D0492BA8ED173F75E88"/>
  </w:style>
  <w:style w:type="paragraph" w:customStyle="1" w:styleId="A35A2B4613BF4D39B3D70FF4DFF22067">
    <w:name w:val="A35A2B4613BF4D39B3D70FF4DFF22067"/>
  </w:style>
  <w:style w:type="paragraph" w:customStyle="1" w:styleId="6D5E7108921345A783F22021B4AC2106">
    <w:name w:val="6D5E7108921345A783F22021B4AC2106"/>
  </w:style>
  <w:style w:type="paragraph" w:customStyle="1" w:styleId="47C330D8CDDC45F3818F427C522AE2CC">
    <w:name w:val="47C330D8CDDC45F3818F427C522AE2CC"/>
  </w:style>
  <w:style w:type="paragraph" w:customStyle="1" w:styleId="76D3C1B55A8E420F94DC473824243FB8">
    <w:name w:val="76D3C1B55A8E420F94DC473824243FB8"/>
  </w:style>
  <w:style w:type="paragraph" w:customStyle="1" w:styleId="BFA53416C75B4E659EBAC5945B8A8A11">
    <w:name w:val="BFA53416C75B4E659EBAC5945B8A8A11"/>
  </w:style>
  <w:style w:type="character" w:styleId="Strong">
    <w:name w:val="Strong"/>
    <w:basedOn w:val="DefaultParagraphFont"/>
    <w:uiPriority w:val="22"/>
    <w:qFormat/>
    <w:rPr>
      <w:b/>
      <w:bCs/>
    </w:rPr>
  </w:style>
  <w:style w:type="paragraph" w:customStyle="1" w:styleId="4B56BEA0DBB24B9987769BCFD8C082E0">
    <w:name w:val="4B56BEA0DBB24B9987769BCFD8C082E0"/>
  </w:style>
  <w:style w:type="character" w:styleId="Emphasis">
    <w:name w:val="Emphasis"/>
    <w:basedOn w:val="DefaultParagraphFont"/>
    <w:uiPriority w:val="20"/>
    <w:qFormat/>
    <w:rPr>
      <w:i/>
      <w:iCs/>
    </w:rPr>
  </w:style>
  <w:style w:type="paragraph" w:customStyle="1" w:styleId="0811D074D3D1403FAD9B7DCADEAC4959">
    <w:name w:val="0811D074D3D1403FAD9B7DCADEAC4959"/>
  </w:style>
  <w:style w:type="paragraph" w:customStyle="1" w:styleId="646050D6C693441788A565796ABCA120">
    <w:name w:val="646050D6C693441788A565796ABCA120"/>
  </w:style>
  <w:style w:type="paragraph" w:customStyle="1" w:styleId="8412CD230DF84F64BA50873A07C13146">
    <w:name w:val="8412CD230DF84F64BA50873A07C13146"/>
  </w:style>
  <w:style w:type="paragraph" w:customStyle="1" w:styleId="649792B05885477B84611A964253172A">
    <w:name w:val="649792B05885477B84611A964253172A"/>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9045D5F84BD04481B8EA393EB4774DE4">
    <w:name w:val="9045D5F84BD04481B8EA393EB4774DE4"/>
  </w:style>
  <w:style w:type="paragraph" w:customStyle="1" w:styleId="3491A8BA32AC4839B1AEB8CF5857C085">
    <w:name w:val="3491A8BA32AC4839B1AEB8CF5857C085"/>
  </w:style>
  <w:style w:type="paragraph" w:customStyle="1" w:styleId="CF570209AFD1429ABF76AF772AE09476">
    <w:name w:val="CF570209AFD1429ABF76AF772AE09476"/>
  </w:style>
  <w:style w:type="paragraph" w:customStyle="1" w:styleId="27657A1E06C84207A629C3E652EA57A8">
    <w:name w:val="27657A1E06C84207A629C3E652EA57A8"/>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D0DC62E78CF9479EBD1D188C76E99352">
    <w:name w:val="D0DC62E78CF9479EBD1D188C76E99352"/>
  </w:style>
  <w:style w:type="paragraph" w:customStyle="1" w:styleId="27CDA98EF1B64958BC3C8C600FD416FA">
    <w:name w:val="27CDA98EF1B64958BC3C8C600FD416FA"/>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9EC4441BB5664417BB5985421F1452AF">
    <w:name w:val="9EC4441BB5664417BB5985421F1452AF"/>
  </w:style>
  <w:style w:type="paragraph" w:customStyle="1" w:styleId="76C183FE22CC4BC1820492F92413615D">
    <w:name w:val="76C183FE22CC4BC1820492F92413615D"/>
  </w:style>
  <w:style w:type="paragraph" w:customStyle="1" w:styleId="132ACEBB4C0A40A79F40768E026045DF">
    <w:name w:val="132ACEBB4C0A40A79F40768E026045DF"/>
  </w:style>
  <w:style w:type="paragraph" w:customStyle="1" w:styleId="B335B12ADEA94259A8779055C2F54401">
    <w:name w:val="B335B12ADEA94259A8779055C2F54401"/>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E433334CED9040A583829D3723A73EBA">
    <w:name w:val="E433334CED9040A583829D3723A73EBA"/>
  </w:style>
  <w:style w:type="paragraph" w:customStyle="1" w:styleId="B36CD5B4BDE142639CEFC93C0E92757E">
    <w:name w:val="B36CD5B4BDE142639CEFC93C0E92757E"/>
  </w:style>
  <w:style w:type="paragraph" w:customStyle="1" w:styleId="F3A8A30168094F36A095DD57C7F3B99B">
    <w:name w:val="F3A8A30168094F36A095DD57C7F3B99B"/>
  </w:style>
  <w:style w:type="paragraph" w:customStyle="1" w:styleId="41A13E61E61342B2889F1D64116B2E40">
    <w:name w:val="41A13E61E61342B2889F1D64116B2E40"/>
  </w:style>
  <w:style w:type="paragraph" w:customStyle="1" w:styleId="FA59CDB1BEFD459994B273B3217D2D9F">
    <w:name w:val="FA59CDB1BEFD459994B273B3217D2D9F"/>
  </w:style>
  <w:style w:type="paragraph" w:customStyle="1" w:styleId="81344C24604F4F2F95897E2E71C68E06">
    <w:name w:val="81344C24604F4F2F95897E2E71C68E06"/>
  </w:style>
  <w:style w:type="paragraph" w:customStyle="1" w:styleId="DD820E3C85484EEF9768CADFD89BF143">
    <w:name w:val="DD820E3C85484EEF9768CADFD89BF143"/>
  </w:style>
  <w:style w:type="paragraph" w:customStyle="1" w:styleId="3C7E46EC25A441B8BAF90107B53D26E0">
    <w:name w:val="3C7E46EC25A441B8BAF90107B53D26E0"/>
  </w:style>
  <w:style w:type="paragraph" w:customStyle="1" w:styleId="55325AFDF5D5429892BE923046D15049">
    <w:name w:val="55325AFDF5D5429892BE923046D15049"/>
  </w:style>
  <w:style w:type="paragraph" w:customStyle="1" w:styleId="B9CF5110B58443839F12B0A38C735496">
    <w:name w:val="B9CF5110B58443839F12B0A38C735496"/>
  </w:style>
  <w:style w:type="paragraph" w:customStyle="1" w:styleId="101FE3C8287D4028970DE60561FEFC01">
    <w:name w:val="101FE3C8287D4028970DE60561FEFC01"/>
  </w:style>
  <w:style w:type="paragraph" w:customStyle="1" w:styleId="25F10EDF0CD94939B631B83DF8E3E808">
    <w:name w:val="25F10EDF0CD94939B631B83DF8E3E808"/>
  </w:style>
  <w:style w:type="paragraph" w:customStyle="1" w:styleId="5A8F367CE72140E690EC35B5AFA4809D">
    <w:name w:val="5A8F367CE72140E690EC35B5AFA4809D"/>
  </w:style>
  <w:style w:type="paragraph" w:customStyle="1" w:styleId="3CAADD87F75B4B73BAD9A7E082463FB3">
    <w:name w:val="3CAADD87F75B4B73BAD9A7E082463FB3"/>
  </w:style>
  <w:style w:type="paragraph" w:customStyle="1" w:styleId="87523EE0A02146DFA12598478E6F1145">
    <w:name w:val="87523EE0A02146DFA12598478E6F1145"/>
  </w:style>
  <w:style w:type="paragraph" w:customStyle="1" w:styleId="7F213895ACE44891A2C76028BF76FB31">
    <w:name w:val="7F213895ACE44891A2C76028BF76FB31"/>
  </w:style>
  <w:style w:type="paragraph" w:customStyle="1" w:styleId="74771744B72D48D59BC8669952737730">
    <w:name w:val="74771744B72D48D59BC8669952737730"/>
  </w:style>
  <w:style w:type="paragraph" w:customStyle="1" w:styleId="17C82111D58E42CCA69D60F0F0BC66C2">
    <w:name w:val="17C82111D58E42CCA69D60F0F0BC66C2"/>
  </w:style>
  <w:style w:type="paragraph" w:customStyle="1" w:styleId="450B5BBA02B3475DB7D6E00665B05E56">
    <w:name w:val="450B5BBA02B3475DB7D6E00665B05E56"/>
  </w:style>
  <w:style w:type="paragraph" w:customStyle="1" w:styleId="C9410576B0154503B37847B2958BBADD">
    <w:name w:val="C9410576B0154503B37847B2958BBADD"/>
  </w:style>
  <w:style w:type="paragraph" w:customStyle="1" w:styleId="622EE3BD5B034741BE76AC1D0DC68EFC">
    <w:name w:val="622EE3BD5B034741BE76AC1D0DC68EFC"/>
  </w:style>
  <w:style w:type="paragraph" w:customStyle="1" w:styleId="01A9921B4A5B4A64BFDA322AD5D7C204">
    <w:name w:val="01A9921B4A5B4A64BFDA322AD5D7C204"/>
  </w:style>
  <w:style w:type="paragraph" w:customStyle="1" w:styleId="36CD759731E2420B9BC64F40DD754D2A">
    <w:name w:val="36CD759731E2420B9BC64F40DD754D2A"/>
  </w:style>
  <w:style w:type="paragraph" w:customStyle="1" w:styleId="AA12E318A6134E4B8869EE459CA14301">
    <w:name w:val="AA12E318A6134E4B8869EE459CA14301"/>
  </w:style>
  <w:style w:type="paragraph" w:customStyle="1" w:styleId="F42FD0449F274BEEB66C227FC4AA1662">
    <w:name w:val="F42FD0449F274BEEB66C227FC4AA1662"/>
  </w:style>
  <w:style w:type="paragraph" w:customStyle="1" w:styleId="97ABE0D8FB124C72882EB8EF69A3025E">
    <w:name w:val="97ABE0D8FB124C72882EB8EF69A3025E"/>
  </w:style>
  <w:style w:type="paragraph" w:customStyle="1" w:styleId="BDF9CC8AC91C47A6BCF5E3B910A54551">
    <w:name w:val="BDF9CC8AC91C47A6BCF5E3B910A54551"/>
  </w:style>
  <w:style w:type="paragraph" w:customStyle="1" w:styleId="8100ACE657F9413BBA1941733A1E38B5">
    <w:name w:val="8100ACE657F9413BBA1941733A1E38B5"/>
  </w:style>
  <w:style w:type="paragraph" w:customStyle="1" w:styleId="93639515ED4949CAB5234C141679CD36">
    <w:name w:val="93639515ED4949CAB5234C141679CD36"/>
  </w:style>
  <w:style w:type="paragraph" w:customStyle="1" w:styleId="26600E87971244C18640E61D39C3945C">
    <w:name w:val="26600E87971244C18640E61D39C3945C"/>
  </w:style>
  <w:style w:type="paragraph" w:customStyle="1" w:styleId="2E91449239124174B5E373950E9BA1BE">
    <w:name w:val="2E91449239124174B5E373950E9BA1BE"/>
  </w:style>
  <w:style w:type="paragraph" w:customStyle="1" w:styleId="E3A600B2BC4A40A481D16BFDBC89BDAC">
    <w:name w:val="E3A600B2BC4A40A481D16BFDBC89BDAC"/>
  </w:style>
  <w:style w:type="paragraph" w:customStyle="1" w:styleId="7339DC9270094EB2AD55E987948629F5">
    <w:name w:val="7339DC9270094EB2AD55E987948629F5"/>
  </w:style>
  <w:style w:type="paragraph" w:customStyle="1" w:styleId="04117810AE8C4E4EA2145D304408407D">
    <w:name w:val="04117810AE8C4E4EA2145D304408407D"/>
  </w:style>
  <w:style w:type="paragraph" w:customStyle="1" w:styleId="AADAA54F09954328B943171ACAE8E820">
    <w:name w:val="AADAA54F09954328B943171ACAE8E820"/>
  </w:style>
  <w:style w:type="paragraph" w:customStyle="1" w:styleId="206B2DCD74F44D2CB9CC11A8AD5B8FED">
    <w:name w:val="206B2DCD74F44D2CB9CC11A8AD5B8FED"/>
  </w:style>
  <w:style w:type="paragraph" w:customStyle="1" w:styleId="3D4E18D1870E4BEE88D79E56AE5CD4EA">
    <w:name w:val="3D4E18D1870E4BEE88D79E56AE5CD4EA"/>
  </w:style>
  <w:style w:type="paragraph" w:customStyle="1" w:styleId="085E0D3910544557B4A4372DD7DEEFD7">
    <w:name w:val="085E0D3910544557B4A4372DD7DEEFD7"/>
  </w:style>
  <w:style w:type="paragraph" w:customStyle="1" w:styleId="46B19B35FD144942B8B1C0C12CBB6751">
    <w:name w:val="46B19B35FD144942B8B1C0C12CBB6751"/>
  </w:style>
  <w:style w:type="paragraph" w:customStyle="1" w:styleId="026EA2EC057A45FEAD12989E07B28FC6">
    <w:name w:val="026EA2EC057A45FEAD12989E07B28FC6"/>
  </w:style>
  <w:style w:type="paragraph" w:customStyle="1" w:styleId="9E1A3BC4E2BA4533B2D611532076B7C0">
    <w:name w:val="9E1A3BC4E2BA4533B2D611532076B7C0"/>
  </w:style>
  <w:style w:type="paragraph" w:customStyle="1" w:styleId="A01ACF0D707F4E67B041FE35DB61930E">
    <w:name w:val="A01ACF0D707F4E67B041FE35DB61930E"/>
  </w:style>
  <w:style w:type="paragraph" w:customStyle="1" w:styleId="28778EAB2ADB42309759446406C3EA12">
    <w:name w:val="28778EAB2ADB42309759446406C3EA12"/>
  </w:style>
  <w:style w:type="paragraph" w:customStyle="1" w:styleId="F34BA2B270964E09BA6457FC065312B0">
    <w:name w:val="F34BA2B270964E09BA6457FC065312B0"/>
  </w:style>
  <w:style w:type="paragraph" w:customStyle="1" w:styleId="E72DE654BCF245CB9BAD024B4B42103E">
    <w:name w:val="E72DE654BCF245CB9BAD024B4B42103E"/>
  </w:style>
  <w:style w:type="paragraph" w:customStyle="1" w:styleId="0A5B364AFA7E43A198C34378905570BE">
    <w:name w:val="0A5B364AFA7E43A198C34378905570BE"/>
  </w:style>
  <w:style w:type="paragraph" w:customStyle="1" w:styleId="61A733153D0C4BCEBAE233495CF6992A">
    <w:name w:val="61A733153D0C4BCEBAE233495CF6992A"/>
  </w:style>
  <w:style w:type="paragraph" w:customStyle="1" w:styleId="2867FACB4BD0458681E4A069C606C2AE">
    <w:name w:val="2867FACB4BD0458681E4A069C606C2AE"/>
  </w:style>
  <w:style w:type="paragraph" w:customStyle="1" w:styleId="E65DB202C81F42AA9AE34E5CAADD6367">
    <w:name w:val="E65DB202C81F42AA9AE34E5CAADD6367"/>
  </w:style>
  <w:style w:type="paragraph" w:customStyle="1" w:styleId="CB5C3C1735934AD08358D8E6E69F776E">
    <w:name w:val="CB5C3C1735934AD08358D8E6E69F776E"/>
  </w:style>
  <w:style w:type="paragraph" w:customStyle="1" w:styleId="172B4EDF47DE4E0FACFC0D334364025B">
    <w:name w:val="172B4EDF47DE4E0FACFC0D334364025B"/>
  </w:style>
  <w:style w:type="paragraph" w:customStyle="1" w:styleId="0D65AC89A64A41AE8D19A2DAA11FCA8A">
    <w:name w:val="0D65AC89A64A41AE8D19A2DAA11FCA8A"/>
  </w:style>
  <w:style w:type="paragraph" w:customStyle="1" w:styleId="362C34ABF0894A76B4EF21F00BBE4A36">
    <w:name w:val="362C34ABF0894A76B4EF21F00BBE4A36"/>
  </w:style>
  <w:style w:type="paragraph" w:customStyle="1" w:styleId="6ADE359FCB3641D48DC66A31D786D9BA">
    <w:name w:val="6ADE359FCB3641D48DC66A31D786D9BA"/>
  </w:style>
  <w:style w:type="paragraph" w:customStyle="1" w:styleId="05BD315FC72F49168DD6A365AA8C480A">
    <w:name w:val="05BD315FC72F49168DD6A365AA8C480A"/>
  </w:style>
  <w:style w:type="paragraph" w:customStyle="1" w:styleId="66F692C944C3472DA66D47BA90347F5E">
    <w:name w:val="66F692C944C3472DA66D47BA90347F5E"/>
  </w:style>
  <w:style w:type="paragraph" w:customStyle="1" w:styleId="9ECD26B863A14CE699CD17D6A8DEE8A6">
    <w:name w:val="9ECD26B863A14CE699CD17D6A8DEE8A6"/>
  </w:style>
  <w:style w:type="paragraph" w:customStyle="1" w:styleId="6EC08DC7A88F49A4AFB21A788EFD7692">
    <w:name w:val="6EC08DC7A88F49A4AFB21A788EFD7692"/>
  </w:style>
  <w:style w:type="paragraph" w:customStyle="1" w:styleId="43A46F228CD24032BC5FB7E9D9063E52">
    <w:name w:val="43A46F228CD24032BC5FB7E9D9063E52"/>
  </w:style>
  <w:style w:type="paragraph" w:customStyle="1" w:styleId="150C1544C2C549CBB87915305E9C7947">
    <w:name w:val="150C1544C2C549CBB87915305E9C7947"/>
  </w:style>
  <w:style w:type="paragraph" w:customStyle="1" w:styleId="4D8C84E6559E456FA2132DCB056F12C5">
    <w:name w:val="4D8C84E6559E456FA2132DCB056F12C5"/>
  </w:style>
  <w:style w:type="paragraph" w:customStyle="1" w:styleId="4876F78F77484DD3B794DA3881C4DC7A">
    <w:name w:val="4876F78F77484DD3B794DA3881C4DC7A"/>
  </w:style>
  <w:style w:type="paragraph" w:customStyle="1" w:styleId="4CB5F17437094BD787412C3DB072E92C">
    <w:name w:val="4CB5F17437094BD787412C3DB072E92C"/>
  </w:style>
  <w:style w:type="character" w:styleId="Hyperlink">
    <w:name w:val="Hyperlink"/>
    <w:basedOn w:val="DefaultParagraphFont"/>
    <w:uiPriority w:val="99"/>
    <w:unhideWhenUsed/>
    <w:rPr>
      <w:color w:val="467886" w:themeColor="hyperlink"/>
      <w:u w:val="single"/>
    </w:rPr>
  </w:style>
  <w:style w:type="paragraph" w:customStyle="1" w:styleId="64819C16F9874592AA44FBA1854C6BF5">
    <w:name w:val="64819C16F9874592AA44FBA1854C6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{F0E20EE2-D0C1-4D1E-8798-E9B47906E88E}tf03982351_win32.dotx</Template>
  <TotalTime>110</TotalTime>
  <Pages>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C</cp:lastModifiedBy>
  <cp:revision>3</cp:revision>
  <dcterms:created xsi:type="dcterms:W3CDTF">2024-11-05T02:42:00Z</dcterms:created>
  <dcterms:modified xsi:type="dcterms:W3CDTF">2024-11-05T04:34:00Z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